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EE5FB" w14:textId="0D130C22" w:rsidR="000A40A7" w:rsidRPr="001101AA" w:rsidRDefault="00066E92" w:rsidP="008460AA">
      <w:pPr>
        <w:pStyle w:val="Title"/>
        <w:tabs>
          <w:tab w:val="left" w:pos="9356"/>
        </w:tabs>
        <w:wordWrap w:val="0"/>
        <w:ind w:right="4"/>
        <w:jc w:val="right"/>
        <w:rPr>
          <w:rFonts w:ascii="Times New Roman" w:hAnsi="Times New Roman"/>
        </w:rPr>
      </w:pPr>
      <w:r>
        <w:rPr>
          <w:rFonts w:ascii="Times New Roman" w:hAnsi="Times New Roman" w:hint="eastAsia"/>
        </w:rPr>
        <w:t>最美食</w:t>
      </w:r>
      <w:r>
        <w:rPr>
          <w:rFonts w:ascii="Times New Roman" w:hAnsi="Times New Roman"/>
        </w:rPr>
        <w:t>会员预定系统</w:t>
      </w:r>
    </w:p>
    <w:p w14:paraId="6A199058" w14:textId="77777777" w:rsidR="000A40A7" w:rsidRPr="001101AA" w:rsidRDefault="008460AA">
      <w:pPr>
        <w:pStyle w:val="Title"/>
        <w:jc w:val="right"/>
        <w:rPr>
          <w:rFonts w:ascii="Times New Roman" w:hAnsi="Times New Roman"/>
        </w:rPr>
      </w:pPr>
      <w:r w:rsidRPr="001101AA">
        <w:rPr>
          <w:rFonts w:ascii="Times New Roman" w:hAnsi="Times New Roman"/>
        </w:rPr>
        <w:fldChar w:fldCharType="begin"/>
      </w:r>
      <w:r w:rsidRPr="001101AA">
        <w:rPr>
          <w:rFonts w:ascii="Times New Roman" w:hAnsi="Times New Roman"/>
        </w:rPr>
        <w:instrText xml:space="preserve"> TITLE  \* MERGEFORMAT </w:instrText>
      </w:r>
      <w:r w:rsidRPr="001101AA">
        <w:rPr>
          <w:rFonts w:ascii="Times New Roman" w:hAnsi="Times New Roman"/>
        </w:rPr>
        <w:fldChar w:fldCharType="separate"/>
      </w:r>
      <w:r w:rsidRPr="001101AA">
        <w:rPr>
          <w:rFonts w:ascii="Times New Roman" w:hAnsi="Times New Roman"/>
        </w:rPr>
        <w:t>软件构架文档</w:t>
      </w:r>
      <w:r w:rsidRPr="001101AA">
        <w:rPr>
          <w:rFonts w:ascii="Times New Roman" w:hAnsi="Times New Roman"/>
        </w:rPr>
        <w:fldChar w:fldCharType="end"/>
      </w:r>
    </w:p>
    <w:p w14:paraId="70953222" w14:textId="1B788825" w:rsidR="000A40A7" w:rsidRPr="001101AA" w:rsidRDefault="00E315D7" w:rsidP="00FA1644">
      <w:pPr>
        <w:pStyle w:val="Title"/>
        <w:jc w:val="right"/>
      </w:pPr>
      <w:r w:rsidRPr="001101AA">
        <w:rPr>
          <w:rFonts w:ascii="Times New Roman" w:hAnsi="Times New Roman"/>
          <w:sz w:val="28"/>
        </w:rPr>
        <w:t>版本</w:t>
      </w:r>
      <w:r w:rsidR="00D712A4" w:rsidRPr="001101AA">
        <w:rPr>
          <w:rFonts w:ascii="Times New Roman" w:hAnsi="Times New Roman"/>
          <w:sz w:val="28"/>
        </w:rPr>
        <w:t xml:space="preserve"> </w:t>
      </w:r>
      <w:r w:rsidR="0032354C">
        <w:rPr>
          <w:rFonts w:ascii="Times New Roman" w:hAnsi="Times New Roman" w:hint="eastAsia"/>
          <w:sz w:val="28"/>
        </w:rPr>
        <w:t>0.2</w:t>
      </w:r>
    </w:p>
    <w:p w14:paraId="26B133B8" w14:textId="77777777" w:rsidR="000A40A7" w:rsidRPr="001101AA" w:rsidRDefault="000A40A7" w:rsidP="00E777A2">
      <w:pPr>
        <w:pStyle w:val="InfoBlue"/>
      </w:pPr>
    </w:p>
    <w:p w14:paraId="7719ECF0" w14:textId="77777777" w:rsidR="000A40A7" w:rsidRPr="001101AA" w:rsidRDefault="000A40A7">
      <w:pPr>
        <w:pStyle w:val="Title"/>
        <w:rPr>
          <w:rFonts w:ascii="Times New Roman" w:hAnsi="Times New Roman"/>
          <w:sz w:val="28"/>
        </w:rPr>
      </w:pPr>
    </w:p>
    <w:p w14:paraId="38A39DE3" w14:textId="77777777" w:rsidR="000A40A7" w:rsidRPr="001101AA" w:rsidRDefault="000A40A7">
      <w:pPr>
        <w:rPr>
          <w:rFonts w:ascii="Times New Roman" w:hAnsi="Times New Roman"/>
        </w:rPr>
        <w:sectPr w:rsidR="000A40A7" w:rsidRPr="001101AA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7ECDA1D" w14:textId="77777777" w:rsidR="000A40A7" w:rsidRPr="001101AA" w:rsidRDefault="00E315D7">
      <w:pPr>
        <w:pStyle w:val="Title"/>
        <w:rPr>
          <w:rFonts w:ascii="Times New Roman" w:hAnsi="Times New Roman"/>
        </w:rPr>
      </w:pPr>
      <w:r w:rsidRPr="001101AA">
        <w:rPr>
          <w:rFonts w:ascii="Times New Roman" w:hAnsi="Times New Roman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A40A7" w:rsidRPr="001101AA" w14:paraId="22DA0117" w14:textId="77777777">
        <w:tc>
          <w:tcPr>
            <w:tcW w:w="2304" w:type="dxa"/>
          </w:tcPr>
          <w:p w14:paraId="547883C5" w14:textId="77777777" w:rsidR="000A40A7" w:rsidRPr="001101AA" w:rsidRDefault="00E315D7">
            <w:pPr>
              <w:pStyle w:val="Tabletext"/>
              <w:jc w:val="center"/>
              <w:rPr>
                <w:rFonts w:ascii="Times New Roman" w:hAnsi="Times New Roman"/>
                <w:b/>
              </w:rPr>
            </w:pPr>
            <w:r w:rsidRPr="001101AA">
              <w:rPr>
                <w:rFonts w:ascii="Times New Roman" w:hAnsi="Times New Roman"/>
                <w:b/>
              </w:rPr>
              <w:t>日期</w:t>
            </w:r>
          </w:p>
        </w:tc>
        <w:tc>
          <w:tcPr>
            <w:tcW w:w="1152" w:type="dxa"/>
          </w:tcPr>
          <w:p w14:paraId="2E63F283" w14:textId="77777777" w:rsidR="000A40A7" w:rsidRPr="001101AA" w:rsidRDefault="00E315D7">
            <w:pPr>
              <w:pStyle w:val="Tabletext"/>
              <w:jc w:val="center"/>
              <w:rPr>
                <w:rFonts w:ascii="Times New Roman" w:hAnsi="Times New Roman"/>
                <w:b/>
              </w:rPr>
            </w:pPr>
            <w:r w:rsidRPr="001101AA">
              <w:rPr>
                <w:rFonts w:ascii="Times New Roman" w:hAnsi="Times New Roman"/>
                <w:b/>
              </w:rPr>
              <w:t>版本</w:t>
            </w:r>
          </w:p>
        </w:tc>
        <w:tc>
          <w:tcPr>
            <w:tcW w:w="3744" w:type="dxa"/>
          </w:tcPr>
          <w:p w14:paraId="4B5B4C2D" w14:textId="77777777" w:rsidR="000A40A7" w:rsidRPr="001101AA" w:rsidRDefault="00E315D7">
            <w:pPr>
              <w:pStyle w:val="Tabletext"/>
              <w:jc w:val="center"/>
              <w:rPr>
                <w:rFonts w:ascii="Times New Roman" w:hAnsi="Times New Roman"/>
                <w:b/>
              </w:rPr>
            </w:pPr>
            <w:r w:rsidRPr="001101AA">
              <w:rPr>
                <w:rFonts w:ascii="Times New Roman" w:hAnsi="Times New Roman"/>
                <w:b/>
              </w:rPr>
              <w:t>说明</w:t>
            </w:r>
          </w:p>
        </w:tc>
        <w:tc>
          <w:tcPr>
            <w:tcW w:w="2304" w:type="dxa"/>
          </w:tcPr>
          <w:p w14:paraId="08864A38" w14:textId="77777777" w:rsidR="000A40A7" w:rsidRPr="001101AA" w:rsidRDefault="00E315D7">
            <w:pPr>
              <w:pStyle w:val="Tabletext"/>
              <w:jc w:val="center"/>
              <w:rPr>
                <w:rFonts w:ascii="Times New Roman" w:hAnsi="Times New Roman"/>
                <w:b/>
              </w:rPr>
            </w:pPr>
            <w:r w:rsidRPr="001101AA">
              <w:rPr>
                <w:rFonts w:ascii="Times New Roman" w:hAnsi="Times New Roman"/>
                <w:b/>
              </w:rPr>
              <w:t>作者</w:t>
            </w:r>
          </w:p>
        </w:tc>
      </w:tr>
      <w:tr w:rsidR="000A40A7" w:rsidRPr="001101AA" w14:paraId="4219CE58" w14:textId="77777777">
        <w:tc>
          <w:tcPr>
            <w:tcW w:w="2304" w:type="dxa"/>
          </w:tcPr>
          <w:p w14:paraId="2068926B" w14:textId="50B29793" w:rsidR="000A40A7" w:rsidRPr="001101AA" w:rsidRDefault="0036506A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  <w:r w:rsidR="0065545C" w:rsidRPr="001101AA">
              <w:rPr>
                <w:rFonts w:ascii="Times New Roman" w:hAnsi="Times New Roman"/>
              </w:rPr>
              <w:t>/11</w:t>
            </w:r>
            <w:r w:rsidR="009A5CCE" w:rsidRPr="001101AA">
              <w:rPr>
                <w:rFonts w:ascii="Times New Roman" w:hAnsi="Times New Roman"/>
              </w:rPr>
              <w:t>/201</w:t>
            </w:r>
            <w:r w:rsidR="0065545C" w:rsidRPr="001101AA">
              <w:rPr>
                <w:rFonts w:ascii="Times New Roman" w:hAnsi="Times New Roman"/>
              </w:rPr>
              <w:t>5</w:t>
            </w:r>
          </w:p>
        </w:tc>
        <w:tc>
          <w:tcPr>
            <w:tcW w:w="1152" w:type="dxa"/>
          </w:tcPr>
          <w:p w14:paraId="66C5DC26" w14:textId="1C01DE18" w:rsidR="000A40A7" w:rsidRPr="001101AA" w:rsidRDefault="00FA1644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</w:t>
            </w:r>
          </w:p>
        </w:tc>
        <w:tc>
          <w:tcPr>
            <w:tcW w:w="3744" w:type="dxa"/>
          </w:tcPr>
          <w:p w14:paraId="4F9B905F" w14:textId="151C95AD" w:rsidR="000A40A7" w:rsidRPr="001101AA" w:rsidRDefault="005D0710">
            <w:pPr>
              <w:pStyle w:val="Tabletext"/>
              <w:rPr>
                <w:rFonts w:ascii="Times New Roman" w:hAnsi="Times New Roman"/>
              </w:rPr>
            </w:pPr>
            <w:r w:rsidRPr="001101AA">
              <w:rPr>
                <w:rFonts w:ascii="Times New Roman" w:hAnsi="Times New Roman"/>
              </w:rPr>
              <w:t>软件构架</w:t>
            </w:r>
            <w:r w:rsidR="00F47EB7">
              <w:rPr>
                <w:rFonts w:ascii="Times New Roman" w:hAnsi="Times New Roman" w:hint="eastAsia"/>
              </w:rPr>
              <w:t>文档</w:t>
            </w:r>
            <w:r w:rsidR="00F47EB7">
              <w:rPr>
                <w:rFonts w:ascii="Times New Roman" w:hAnsi="Times New Roman"/>
              </w:rPr>
              <w:t>的框架、</w:t>
            </w:r>
            <w:r w:rsidR="00F47EB7">
              <w:rPr>
                <w:rFonts w:ascii="Times New Roman" w:hAnsi="Times New Roman" w:hint="eastAsia"/>
              </w:rPr>
              <w:t>用例图等</w:t>
            </w:r>
            <w:r w:rsidR="00F47EB7">
              <w:rPr>
                <w:rFonts w:ascii="Times New Roman" w:hAnsi="Times New Roman"/>
              </w:rPr>
              <w:t>、</w:t>
            </w:r>
            <w:r w:rsidR="00F47EB7">
              <w:rPr>
                <w:rFonts w:ascii="Times New Roman" w:hAnsi="Times New Roman" w:hint="eastAsia"/>
              </w:rPr>
              <w:t>部署</w:t>
            </w:r>
            <w:r w:rsidR="00F47EB7">
              <w:rPr>
                <w:rFonts w:ascii="Times New Roman" w:hAnsi="Times New Roman"/>
              </w:rPr>
              <w:t>视图。</w:t>
            </w:r>
            <w:r w:rsidR="000F1F66" w:rsidRPr="001101AA">
              <w:rPr>
                <w:rFonts w:ascii="Times New Roman" w:hAnsi="Times New Roman"/>
              </w:rPr>
              <w:t>逻辑视图、实施视图和数据视图待添加</w:t>
            </w:r>
            <w:r w:rsidR="00F47EB7">
              <w:rPr>
                <w:rFonts w:ascii="Times New Roman" w:hAnsi="Times New Roman"/>
              </w:rPr>
              <w:t>。</w:t>
            </w:r>
          </w:p>
        </w:tc>
        <w:tc>
          <w:tcPr>
            <w:tcW w:w="2304" w:type="dxa"/>
          </w:tcPr>
          <w:p w14:paraId="1DFE5BF0" w14:textId="5F983006" w:rsidR="000A40A7" w:rsidRPr="001101AA" w:rsidRDefault="00C57B84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夏亦谦</w:t>
            </w:r>
          </w:p>
        </w:tc>
      </w:tr>
      <w:tr w:rsidR="000A40A7" w:rsidRPr="001101AA" w14:paraId="4B9B1B53" w14:textId="77777777">
        <w:tc>
          <w:tcPr>
            <w:tcW w:w="2304" w:type="dxa"/>
          </w:tcPr>
          <w:p w14:paraId="730DDCBC" w14:textId="04B2D2FD" w:rsidR="000A40A7" w:rsidRPr="001101AA" w:rsidRDefault="0036506A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  <w:r w:rsidR="004E157B" w:rsidRPr="001101AA">
              <w:rPr>
                <w:rFonts w:ascii="Times New Roman" w:hAnsi="Times New Roman"/>
              </w:rPr>
              <w:t>/11/2015</w:t>
            </w:r>
          </w:p>
        </w:tc>
        <w:tc>
          <w:tcPr>
            <w:tcW w:w="1152" w:type="dxa"/>
          </w:tcPr>
          <w:p w14:paraId="75D9FF2C" w14:textId="4F096CB4" w:rsidR="000A40A7" w:rsidRPr="001101AA" w:rsidRDefault="00FA1644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3744" w:type="dxa"/>
          </w:tcPr>
          <w:p w14:paraId="471F23F5" w14:textId="528E2E99" w:rsidR="000A40A7" w:rsidRPr="001101AA" w:rsidRDefault="00F47EB7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完善软件</w:t>
            </w:r>
            <w:r>
              <w:rPr>
                <w:rFonts w:ascii="Times New Roman" w:hAnsi="Times New Roman" w:hint="eastAsia"/>
              </w:rPr>
              <w:t>构架</w:t>
            </w:r>
            <w:r>
              <w:rPr>
                <w:rFonts w:ascii="Times New Roman" w:hAnsi="Times New Roman"/>
              </w:rPr>
              <w:t>文档</w:t>
            </w:r>
          </w:p>
        </w:tc>
        <w:tc>
          <w:tcPr>
            <w:tcW w:w="2304" w:type="dxa"/>
          </w:tcPr>
          <w:p w14:paraId="10B35A47" w14:textId="687D4818" w:rsidR="000A40A7" w:rsidRPr="001101AA" w:rsidRDefault="005723E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夏亦谦</w:t>
            </w:r>
          </w:p>
        </w:tc>
      </w:tr>
      <w:tr w:rsidR="000A40A7" w:rsidRPr="001101AA" w14:paraId="30DD3256" w14:textId="77777777">
        <w:tc>
          <w:tcPr>
            <w:tcW w:w="2304" w:type="dxa"/>
          </w:tcPr>
          <w:p w14:paraId="18742E93" w14:textId="77D2419E" w:rsidR="000A40A7" w:rsidRPr="001101AA" w:rsidRDefault="000A40A7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1152" w:type="dxa"/>
          </w:tcPr>
          <w:p w14:paraId="3C2B74B3" w14:textId="77777777" w:rsidR="000A40A7" w:rsidRPr="001101AA" w:rsidRDefault="000A40A7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3744" w:type="dxa"/>
          </w:tcPr>
          <w:p w14:paraId="6A28D2D0" w14:textId="77777777" w:rsidR="000A40A7" w:rsidRPr="001101AA" w:rsidRDefault="000A40A7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304" w:type="dxa"/>
          </w:tcPr>
          <w:p w14:paraId="3B2C62F5" w14:textId="77777777" w:rsidR="000A40A7" w:rsidRPr="001101AA" w:rsidRDefault="000A40A7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0A40A7" w:rsidRPr="001101AA" w14:paraId="4455619E" w14:textId="77777777">
        <w:tc>
          <w:tcPr>
            <w:tcW w:w="2304" w:type="dxa"/>
          </w:tcPr>
          <w:p w14:paraId="30E0E536" w14:textId="77777777" w:rsidR="000A40A7" w:rsidRPr="001101AA" w:rsidRDefault="000A40A7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1152" w:type="dxa"/>
          </w:tcPr>
          <w:p w14:paraId="3EC60589" w14:textId="77777777" w:rsidR="000A40A7" w:rsidRPr="001101AA" w:rsidRDefault="000A40A7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3744" w:type="dxa"/>
          </w:tcPr>
          <w:p w14:paraId="4DCF2618" w14:textId="77777777" w:rsidR="000A40A7" w:rsidRPr="001101AA" w:rsidRDefault="000A40A7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304" w:type="dxa"/>
          </w:tcPr>
          <w:p w14:paraId="1EF551F2" w14:textId="77777777" w:rsidR="000A40A7" w:rsidRPr="001101AA" w:rsidRDefault="000A40A7">
            <w:pPr>
              <w:pStyle w:val="Tabletext"/>
              <w:rPr>
                <w:rFonts w:ascii="Times New Roman" w:hAnsi="Times New Roman"/>
              </w:rPr>
            </w:pPr>
          </w:p>
        </w:tc>
      </w:tr>
    </w:tbl>
    <w:p w14:paraId="1A8EC6CA" w14:textId="77777777" w:rsidR="000A40A7" w:rsidRPr="001101AA" w:rsidRDefault="000A40A7">
      <w:pPr>
        <w:rPr>
          <w:rFonts w:ascii="Times New Roman" w:hAnsi="Times New Roman"/>
        </w:rPr>
      </w:pPr>
    </w:p>
    <w:p w14:paraId="726CE56F" w14:textId="77777777" w:rsidR="000A40A7" w:rsidRPr="001101AA" w:rsidRDefault="00E315D7">
      <w:pPr>
        <w:pStyle w:val="Title"/>
        <w:rPr>
          <w:rFonts w:ascii="Times New Roman" w:hAnsi="Times New Roman"/>
        </w:rPr>
      </w:pPr>
      <w:r w:rsidRPr="001101AA">
        <w:rPr>
          <w:rFonts w:ascii="Times New Roman" w:hAnsi="Times New Roman"/>
        </w:rPr>
        <w:br w:type="page"/>
      </w:r>
      <w:r w:rsidRPr="001101AA">
        <w:rPr>
          <w:rFonts w:ascii="Times New Roman" w:hAnsi="Times New Roman"/>
        </w:rPr>
        <w:lastRenderedPageBreak/>
        <w:t>目录</w:t>
      </w:r>
    </w:p>
    <w:p w14:paraId="1E475C59" w14:textId="77777777" w:rsidR="002F3EE4" w:rsidRDefault="00E315D7">
      <w:pPr>
        <w:pStyle w:val="TOC1"/>
        <w:tabs>
          <w:tab w:val="left" w:pos="432"/>
        </w:tabs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425823">
        <w:rPr>
          <w:rFonts w:ascii="Times New Roman" w:hAnsi="Times New Roman"/>
        </w:rPr>
        <w:fldChar w:fldCharType="begin"/>
      </w:r>
      <w:r w:rsidRPr="00425823">
        <w:rPr>
          <w:rFonts w:ascii="Times New Roman" w:hAnsi="Times New Roman"/>
        </w:rPr>
        <w:instrText xml:space="preserve"> TOC \o "1-3" </w:instrText>
      </w:r>
      <w:r w:rsidRPr="00425823">
        <w:rPr>
          <w:rFonts w:ascii="Times New Roman" w:hAnsi="Times New Roman"/>
        </w:rPr>
        <w:fldChar w:fldCharType="separate"/>
      </w:r>
      <w:r w:rsidR="002F3EE4" w:rsidRPr="00830C4B">
        <w:rPr>
          <w:rFonts w:ascii="Times New Roman" w:hAnsi="Times New Roman"/>
          <w:noProof/>
        </w:rPr>
        <w:t>1.</w:t>
      </w:r>
      <w:r w:rsidR="002F3EE4"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="002F3EE4" w:rsidRPr="00830C4B">
        <w:rPr>
          <w:rFonts w:ascii="Times New Roman" w:hAnsi="Times New Roman" w:hint="eastAsia"/>
          <w:noProof/>
        </w:rPr>
        <w:t>简介</w:t>
      </w:r>
      <w:r w:rsidR="002F3EE4">
        <w:rPr>
          <w:noProof/>
        </w:rPr>
        <w:tab/>
      </w:r>
      <w:r w:rsidR="002F3EE4">
        <w:rPr>
          <w:noProof/>
        </w:rPr>
        <w:fldChar w:fldCharType="begin"/>
      </w:r>
      <w:r w:rsidR="002F3EE4">
        <w:rPr>
          <w:noProof/>
        </w:rPr>
        <w:instrText xml:space="preserve"> PAGEREF _Toc436502001 \h </w:instrText>
      </w:r>
      <w:r w:rsidR="002F3EE4">
        <w:rPr>
          <w:noProof/>
        </w:rPr>
      </w:r>
      <w:r w:rsidR="002F3EE4">
        <w:rPr>
          <w:noProof/>
        </w:rPr>
        <w:fldChar w:fldCharType="separate"/>
      </w:r>
      <w:r w:rsidR="002F3EE4">
        <w:rPr>
          <w:noProof/>
        </w:rPr>
        <w:t>5</w:t>
      </w:r>
      <w:r w:rsidR="002F3EE4">
        <w:rPr>
          <w:noProof/>
        </w:rPr>
        <w:fldChar w:fldCharType="end"/>
      </w:r>
    </w:p>
    <w:p w14:paraId="32AE8971" w14:textId="77777777" w:rsidR="002F3EE4" w:rsidRDefault="002F3EE4">
      <w:pPr>
        <w:pStyle w:val="TOC2"/>
        <w:tabs>
          <w:tab w:val="left" w:pos="1200"/>
        </w:tabs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rFonts w:ascii="Times New Roman" w:hAnsi="Times New Roman"/>
          <w:noProof/>
        </w:rPr>
        <w:t>1.1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ascii="Times New Roman" w:hAnsi="Times New Roman"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DB75FC" w14:textId="77777777" w:rsidR="002F3EE4" w:rsidRDefault="002F3EE4">
      <w:pPr>
        <w:pStyle w:val="TOC2"/>
        <w:tabs>
          <w:tab w:val="left" w:pos="1200"/>
        </w:tabs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rFonts w:ascii="Times New Roman" w:hAnsi="Times New Roman"/>
          <w:noProof/>
        </w:rPr>
        <w:t>1.2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ascii="Times New Roman" w:hAnsi="Times New Roman"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4A3EC1" w14:textId="77777777" w:rsidR="002F3EE4" w:rsidRDefault="002F3EE4">
      <w:pPr>
        <w:pStyle w:val="TOC2"/>
        <w:tabs>
          <w:tab w:val="left" w:pos="1200"/>
        </w:tabs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rFonts w:ascii="Times New Roman" w:hAnsi="Times New Roman"/>
          <w:noProof/>
        </w:rPr>
        <w:t>1.3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ascii="Times New Roman" w:hAnsi="Times New Roman"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5655D8" w14:textId="77777777" w:rsidR="002F3EE4" w:rsidRDefault="002F3EE4">
      <w:pPr>
        <w:pStyle w:val="TOC2"/>
        <w:tabs>
          <w:tab w:val="left" w:pos="1200"/>
        </w:tabs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rFonts w:ascii="Times New Roman" w:hAnsi="Times New Roman"/>
          <w:noProof/>
        </w:rPr>
        <w:t>1.4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ascii="Times New Roman" w:hAnsi="Times New Roman"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28103F" w14:textId="77777777" w:rsidR="002F3EE4" w:rsidRDefault="002F3EE4">
      <w:pPr>
        <w:pStyle w:val="TOC1"/>
        <w:tabs>
          <w:tab w:val="left" w:pos="432"/>
        </w:tabs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rFonts w:ascii="Times New Roman" w:hAnsi="Times New Roman"/>
          <w:noProof/>
        </w:rPr>
        <w:t>2.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ascii="Times New Roman" w:hAnsi="Times New Roman" w:hint="eastAsia"/>
          <w:noProof/>
        </w:rPr>
        <w:t>构架表示方式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03ED06" w14:textId="77777777" w:rsidR="002F3EE4" w:rsidRDefault="002F3EE4">
      <w:pPr>
        <w:pStyle w:val="TOC1"/>
        <w:tabs>
          <w:tab w:val="left" w:pos="432"/>
        </w:tabs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rFonts w:ascii="Times New Roman" w:hAnsi="Times New Roman"/>
          <w:noProof/>
        </w:rPr>
        <w:t>3.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ascii="Times New Roman" w:hAnsi="Times New Roman" w:hint="eastAsia"/>
          <w:noProof/>
        </w:rPr>
        <w:t>构架目标和约束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A8B223" w14:textId="77777777" w:rsidR="002F3EE4" w:rsidRDefault="002F3EE4">
      <w:pPr>
        <w:pStyle w:val="TOC2"/>
        <w:tabs>
          <w:tab w:val="left" w:pos="1200"/>
        </w:tabs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rFonts w:ascii="Times New Roman" w:hAnsi="Times New Roman"/>
          <w:noProof/>
        </w:rPr>
        <w:t>3.1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ascii="Times New Roman" w:hAnsi="Times New Roman" w:hint="eastAsia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C6899C" w14:textId="77777777" w:rsidR="002F3EE4" w:rsidRDefault="002F3EE4">
      <w:pPr>
        <w:pStyle w:val="TOC3"/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rFonts w:ascii="Times New Roman" w:hAnsi="Times New Roman"/>
          <w:noProof/>
        </w:rPr>
        <w:t>3.1.1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ascii="Times New Roman" w:hAnsi="Times New Roman" w:hint="eastAsia"/>
          <w:noProof/>
        </w:rPr>
        <w:t>食客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99F58C" w14:textId="77777777" w:rsidR="002F3EE4" w:rsidRDefault="002F3EE4">
      <w:pPr>
        <w:pStyle w:val="TOC3"/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rFonts w:ascii="Times New Roman" w:hAnsi="Times New Roman"/>
          <w:noProof/>
        </w:rPr>
        <w:t>3.1.2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ascii="Times New Roman" w:hAnsi="Times New Roman" w:hint="eastAsia"/>
          <w:noProof/>
        </w:rPr>
        <w:t>餐厅工作人员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36DD2ED" w14:textId="77777777" w:rsidR="002F3EE4" w:rsidRDefault="002F3EE4">
      <w:pPr>
        <w:pStyle w:val="TOC3"/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rFonts w:ascii="Times New Roman" w:hAnsi="Times New Roman"/>
          <w:noProof/>
        </w:rPr>
        <w:t>3.1.3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ascii="Times New Roman" w:hAnsi="Times New Roman" w:hint="eastAsia"/>
          <w:noProof/>
        </w:rPr>
        <w:t>运行管理系统管理人员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41AA7D" w14:textId="77777777" w:rsidR="002F3EE4" w:rsidRDefault="002F3EE4">
      <w:pPr>
        <w:pStyle w:val="TOC2"/>
        <w:tabs>
          <w:tab w:val="left" w:pos="1200"/>
        </w:tabs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rFonts w:ascii="Times New Roman" w:hAnsi="Times New Roman"/>
          <w:noProof/>
        </w:rPr>
        <w:t>3.2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ascii="Times New Roman" w:hAnsi="Times New Roman" w:hint="eastAsia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362F76" w14:textId="77777777" w:rsidR="002F3EE4" w:rsidRDefault="002F3EE4">
      <w:pPr>
        <w:pStyle w:val="TOC3"/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rFonts w:ascii="Times New Roman" w:hAnsi="Times New Roman"/>
          <w:noProof/>
        </w:rPr>
        <w:t>3.2.1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ascii="Times New Roman" w:hAnsi="Times New Roman" w:hint="eastAsia"/>
          <w:noProof/>
        </w:rPr>
        <w:t>平均故障间隔时间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C7A898" w14:textId="77777777" w:rsidR="002F3EE4" w:rsidRDefault="002F3EE4">
      <w:pPr>
        <w:pStyle w:val="TOC3"/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rFonts w:ascii="Times New Roman" w:hAnsi="Times New Roman"/>
          <w:noProof/>
        </w:rPr>
        <w:t>3.2.2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ascii="Times New Roman" w:hAnsi="Times New Roman" w:hint="eastAsia"/>
          <w:noProof/>
        </w:rPr>
        <w:t>可用时间百分比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9BAA2F" w14:textId="77777777" w:rsidR="002F3EE4" w:rsidRDefault="002F3EE4">
      <w:pPr>
        <w:pStyle w:val="TOC3"/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rFonts w:ascii="Times New Roman" w:hAnsi="Times New Roman"/>
          <w:noProof/>
        </w:rPr>
        <w:t>3.2.3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ascii="Times New Roman" w:hAnsi="Times New Roman" w:hint="eastAsia"/>
          <w:noProof/>
        </w:rPr>
        <w:t>平均修复时间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DC942E" w14:textId="77777777" w:rsidR="002F3EE4" w:rsidRDefault="002F3EE4">
      <w:pPr>
        <w:pStyle w:val="TOC2"/>
        <w:tabs>
          <w:tab w:val="left" w:pos="1200"/>
        </w:tabs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rFonts w:ascii="Times New Roman" w:hAnsi="Times New Roman"/>
          <w:noProof/>
        </w:rPr>
        <w:t>3.3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ascii="Times New Roman" w:hAnsi="Times New Roman" w:hint="eastAsia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2D9103" w14:textId="77777777" w:rsidR="002F3EE4" w:rsidRDefault="002F3EE4">
      <w:pPr>
        <w:pStyle w:val="TOC3"/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rFonts w:ascii="Times New Roman" w:hAnsi="Times New Roman"/>
          <w:noProof/>
        </w:rPr>
        <w:t>3.3.1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ascii="Times New Roman" w:hAnsi="Times New Roman" w:hint="eastAsia"/>
          <w:noProof/>
        </w:rPr>
        <w:t>对事务的响应时间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20F3F0" w14:textId="77777777" w:rsidR="002F3EE4" w:rsidRDefault="002F3EE4">
      <w:pPr>
        <w:pStyle w:val="TOC2"/>
        <w:tabs>
          <w:tab w:val="left" w:pos="1200"/>
        </w:tabs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rFonts w:ascii="Times New Roman" w:hAnsi="Times New Roman"/>
          <w:noProof/>
        </w:rPr>
        <w:t>3.4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ascii="Times New Roman" w:hAnsi="Times New Roman" w:hint="eastAsia"/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3AFB7A" w14:textId="77777777" w:rsidR="002F3EE4" w:rsidRDefault="002F3EE4">
      <w:pPr>
        <w:pStyle w:val="TOC2"/>
        <w:tabs>
          <w:tab w:val="left" w:pos="1200"/>
        </w:tabs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rFonts w:ascii="Times New Roman" w:hAnsi="Times New Roman"/>
          <w:noProof/>
        </w:rPr>
        <w:t>3.5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ascii="Times New Roman" w:hAnsi="Times New Roman" w:hint="eastAsia"/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CE677D" w14:textId="77777777" w:rsidR="002F3EE4" w:rsidRDefault="002F3EE4">
      <w:pPr>
        <w:pStyle w:val="TOC3"/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rFonts w:ascii="Times New Roman" w:hAnsi="Times New Roman"/>
          <w:noProof/>
        </w:rPr>
        <w:t>3.5.1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ascii="Times New Roman" w:hAnsi="Times New Roman" w:hint="eastAsia"/>
          <w:noProof/>
        </w:rPr>
        <w:t>软件语言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64FD07" w14:textId="77777777" w:rsidR="002F3EE4" w:rsidRDefault="002F3EE4">
      <w:pPr>
        <w:pStyle w:val="TOC1"/>
        <w:tabs>
          <w:tab w:val="left" w:pos="432"/>
        </w:tabs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rFonts w:ascii="Times New Roman" w:hAnsi="Times New Roman"/>
          <w:noProof/>
        </w:rPr>
        <w:t>4.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ascii="Times New Roman" w:hAnsi="Times New Roman"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44BCE7C" w14:textId="77777777" w:rsidR="002F3EE4" w:rsidRDefault="002F3EE4">
      <w:pPr>
        <w:pStyle w:val="TOC2"/>
        <w:tabs>
          <w:tab w:val="left" w:pos="1200"/>
        </w:tabs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rFonts w:ascii="Times New Roman" w:hAnsi="Times New Roman"/>
          <w:noProof/>
        </w:rPr>
        <w:t>4.1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ascii="Times New Roman" w:hAnsi="Times New Roman" w:hint="eastAsia"/>
          <w:noProof/>
        </w:rPr>
        <w:t>面向食客的微信公众号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3D35D3" w14:textId="77777777" w:rsidR="002F3EE4" w:rsidRDefault="002F3EE4">
      <w:pPr>
        <w:pStyle w:val="TOC3"/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rFonts w:ascii="Times New Roman" w:hAnsi="Times New Roman"/>
          <w:noProof/>
        </w:rPr>
        <w:t>4.1.1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ascii="Times New Roman" w:hAnsi="Times New Roman" w:hint="eastAsia"/>
          <w:noProof/>
        </w:rPr>
        <w:t>注册与登录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46C421" w14:textId="77777777" w:rsidR="002F3EE4" w:rsidRDefault="002F3EE4">
      <w:pPr>
        <w:pStyle w:val="TOC3"/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rFonts w:ascii="Times New Roman" w:hAnsi="Times New Roman"/>
          <w:noProof/>
        </w:rPr>
        <w:t>4.1.2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ascii="Times New Roman" w:hAnsi="Times New Roman" w:hint="eastAsia"/>
          <w:noProof/>
        </w:rPr>
        <w:t>查看会员信息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3DF1614" w14:textId="77777777" w:rsidR="002F3EE4" w:rsidRDefault="002F3EE4">
      <w:pPr>
        <w:pStyle w:val="TOC3"/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rFonts w:ascii="Times New Roman" w:hAnsi="Times New Roman"/>
          <w:noProof/>
        </w:rPr>
        <w:t>4.1.3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ascii="Times New Roman" w:hAnsi="Times New Roman" w:hint="eastAsia"/>
          <w:noProof/>
        </w:rPr>
        <w:t>餐厅搜索与推荐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5EF347" w14:textId="77777777" w:rsidR="002F3EE4" w:rsidRDefault="002F3EE4">
      <w:pPr>
        <w:pStyle w:val="TOC2"/>
        <w:tabs>
          <w:tab w:val="left" w:pos="1200"/>
        </w:tabs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rFonts w:ascii="Times New Roman" w:hAnsi="Times New Roman"/>
          <w:noProof/>
        </w:rPr>
        <w:t>4.2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ascii="Times New Roman" w:hAnsi="Times New Roman" w:hint="eastAsia"/>
          <w:noProof/>
        </w:rPr>
        <w:t>商户信息管理子系统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5A7C7ED" w14:textId="77777777" w:rsidR="002F3EE4" w:rsidRDefault="002F3EE4">
      <w:pPr>
        <w:pStyle w:val="TOC3"/>
        <w:tabs>
          <w:tab w:val="left" w:pos="1764"/>
        </w:tabs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noProof/>
        </w:rPr>
        <w:t>4.2.1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hint="eastAsia"/>
          <w:noProof/>
        </w:rPr>
        <w:t>餐厅信息维护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0ADC6D5" w14:textId="77777777" w:rsidR="002F3EE4" w:rsidRDefault="002F3EE4">
      <w:pPr>
        <w:pStyle w:val="TOC3"/>
        <w:tabs>
          <w:tab w:val="left" w:pos="1764"/>
        </w:tabs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noProof/>
        </w:rPr>
        <w:t>4.2.2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hint="eastAsia"/>
          <w:noProof/>
        </w:rPr>
        <w:t>统计信息汇总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5B1BD42" w14:textId="77777777" w:rsidR="002F3EE4" w:rsidRDefault="002F3EE4">
      <w:pPr>
        <w:pStyle w:val="TOC3"/>
        <w:tabs>
          <w:tab w:val="left" w:pos="1764"/>
        </w:tabs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noProof/>
        </w:rPr>
        <w:t>4.2.3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hint="eastAsia"/>
          <w:noProof/>
        </w:rPr>
        <w:t>管理历史预定信息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B66BC3" w14:textId="77777777" w:rsidR="002F3EE4" w:rsidRDefault="002F3EE4">
      <w:pPr>
        <w:pStyle w:val="TOC3"/>
        <w:tabs>
          <w:tab w:val="left" w:pos="1764"/>
        </w:tabs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noProof/>
        </w:rPr>
        <w:t>4.2.4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hint="eastAsia"/>
          <w:noProof/>
        </w:rPr>
        <w:t>实时处理预定信息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750E910" w14:textId="77777777" w:rsidR="002F3EE4" w:rsidRDefault="002F3EE4">
      <w:pPr>
        <w:pStyle w:val="TOC2"/>
        <w:tabs>
          <w:tab w:val="left" w:pos="1200"/>
        </w:tabs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rFonts w:ascii="Times New Roman" w:hAnsi="Times New Roman"/>
          <w:noProof/>
        </w:rPr>
        <w:t>4.3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ascii="Times New Roman" w:hAnsi="Times New Roman" w:hint="eastAsia"/>
          <w:noProof/>
        </w:rPr>
        <w:t>最美食系统运营管理子系统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609E0C1" w14:textId="77777777" w:rsidR="002F3EE4" w:rsidRDefault="002F3EE4">
      <w:pPr>
        <w:pStyle w:val="TOC3"/>
        <w:tabs>
          <w:tab w:val="left" w:pos="1764"/>
        </w:tabs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noProof/>
        </w:rPr>
        <w:t>4.3.1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hint="eastAsia"/>
          <w:noProof/>
        </w:rPr>
        <w:t>用户信息管理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4003310" w14:textId="77777777" w:rsidR="002F3EE4" w:rsidRDefault="002F3EE4">
      <w:pPr>
        <w:pStyle w:val="TOC3"/>
        <w:tabs>
          <w:tab w:val="left" w:pos="1764"/>
        </w:tabs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noProof/>
        </w:rPr>
        <w:t>4.3.2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hint="eastAsia"/>
          <w:noProof/>
        </w:rPr>
        <w:t>集群运行状态管理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B3DCAF" w14:textId="77777777" w:rsidR="002F3EE4" w:rsidRDefault="002F3EE4">
      <w:pPr>
        <w:pStyle w:val="TOC1"/>
        <w:tabs>
          <w:tab w:val="left" w:pos="432"/>
        </w:tabs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rFonts w:ascii="Times New Roman" w:hAnsi="Times New Roman"/>
          <w:noProof/>
        </w:rPr>
        <w:lastRenderedPageBreak/>
        <w:t>5.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ascii="Times New Roman" w:hAnsi="Times New Roman"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D25E051" w14:textId="77777777" w:rsidR="002F3EE4" w:rsidRDefault="002F3EE4">
      <w:pPr>
        <w:pStyle w:val="TOC2"/>
        <w:tabs>
          <w:tab w:val="left" w:pos="1200"/>
        </w:tabs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rFonts w:ascii="Times New Roman" w:hAnsi="Times New Roman"/>
          <w:noProof/>
        </w:rPr>
        <w:t>5.1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ascii="Times New Roman" w:hAnsi="Times New Roman"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11B6CDA" w14:textId="77777777" w:rsidR="002F3EE4" w:rsidRPr="002B1C8B" w:rsidRDefault="002F3EE4">
      <w:pPr>
        <w:pStyle w:val="TOC3"/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2B1C8B">
        <w:rPr>
          <w:rFonts w:ascii="Times New Roman" w:hAnsi="Times New Roman"/>
          <w:noProof/>
        </w:rPr>
        <w:t>5.1.1</w:t>
      </w:r>
      <w:r w:rsidRPr="002B1C8B"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2B1C8B">
        <w:rPr>
          <w:rFonts w:ascii="Times New Roman" w:hAnsi="Times New Roman" w:hint="eastAsia"/>
          <w:noProof/>
        </w:rPr>
        <w:t>最美食会员预定子系统</w:t>
      </w:r>
      <w:r w:rsidRPr="002B1C8B">
        <w:rPr>
          <w:noProof/>
        </w:rPr>
        <w:tab/>
      </w:r>
      <w:r w:rsidRPr="002B1C8B">
        <w:rPr>
          <w:noProof/>
        </w:rPr>
        <w:fldChar w:fldCharType="begin"/>
      </w:r>
      <w:r w:rsidRPr="002B1C8B">
        <w:rPr>
          <w:noProof/>
        </w:rPr>
        <w:instrText xml:space="preserve"> PAGEREF _Toc436502036 \h </w:instrText>
      </w:r>
      <w:r w:rsidRPr="002B1C8B">
        <w:rPr>
          <w:noProof/>
        </w:rPr>
      </w:r>
      <w:r w:rsidRPr="002B1C8B">
        <w:rPr>
          <w:noProof/>
        </w:rPr>
        <w:fldChar w:fldCharType="separate"/>
      </w:r>
      <w:r w:rsidRPr="002B1C8B">
        <w:rPr>
          <w:noProof/>
        </w:rPr>
        <w:t>10</w:t>
      </w:r>
      <w:r w:rsidRPr="002B1C8B">
        <w:rPr>
          <w:noProof/>
        </w:rPr>
        <w:fldChar w:fldCharType="end"/>
      </w:r>
      <w:bookmarkStart w:id="0" w:name="_GoBack"/>
      <w:bookmarkEnd w:id="0"/>
    </w:p>
    <w:p w14:paraId="642BB079" w14:textId="77777777" w:rsidR="002F3EE4" w:rsidRPr="002B1C8B" w:rsidRDefault="002F3EE4">
      <w:pPr>
        <w:pStyle w:val="TOC3"/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2B1C8B">
        <w:rPr>
          <w:rFonts w:ascii="Times New Roman" w:hAnsi="Times New Roman"/>
          <w:noProof/>
        </w:rPr>
        <w:t>5.1.2</w:t>
      </w:r>
      <w:r w:rsidRPr="002B1C8B"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2B1C8B">
        <w:rPr>
          <w:rFonts w:ascii="Times New Roman" w:hAnsi="Times New Roman" w:hint="eastAsia"/>
          <w:noProof/>
        </w:rPr>
        <w:t>最美食商户信息管理子系统</w:t>
      </w:r>
      <w:r w:rsidRPr="002B1C8B">
        <w:rPr>
          <w:noProof/>
        </w:rPr>
        <w:tab/>
      </w:r>
      <w:r w:rsidRPr="002B1C8B">
        <w:rPr>
          <w:noProof/>
        </w:rPr>
        <w:fldChar w:fldCharType="begin"/>
      </w:r>
      <w:r w:rsidRPr="002B1C8B">
        <w:rPr>
          <w:noProof/>
        </w:rPr>
        <w:instrText xml:space="preserve"> PAGEREF _Toc436502037 \h </w:instrText>
      </w:r>
      <w:r w:rsidRPr="002B1C8B">
        <w:rPr>
          <w:noProof/>
        </w:rPr>
      </w:r>
      <w:r w:rsidRPr="002B1C8B">
        <w:rPr>
          <w:noProof/>
        </w:rPr>
        <w:fldChar w:fldCharType="separate"/>
      </w:r>
      <w:r w:rsidRPr="002B1C8B">
        <w:rPr>
          <w:noProof/>
        </w:rPr>
        <w:t>11</w:t>
      </w:r>
      <w:r w:rsidRPr="002B1C8B">
        <w:rPr>
          <w:noProof/>
        </w:rPr>
        <w:fldChar w:fldCharType="end"/>
      </w:r>
    </w:p>
    <w:p w14:paraId="7B1E0485" w14:textId="77777777" w:rsidR="002F3EE4" w:rsidRDefault="002F3EE4">
      <w:pPr>
        <w:pStyle w:val="TOC3"/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2B1C8B">
        <w:rPr>
          <w:rFonts w:ascii="Times New Roman" w:hAnsi="Times New Roman"/>
          <w:noProof/>
        </w:rPr>
        <w:t>5.1.3</w:t>
      </w:r>
      <w:r w:rsidRPr="002B1C8B"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2B1C8B">
        <w:rPr>
          <w:rFonts w:ascii="Times New Roman" w:hAnsi="Times New Roman" w:hint="eastAsia"/>
          <w:noProof/>
        </w:rPr>
        <w:t>最美食系统运营管理子系统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9A0581A" w14:textId="77777777" w:rsidR="002F3EE4" w:rsidRDefault="002F3EE4">
      <w:pPr>
        <w:pStyle w:val="TOC1"/>
        <w:tabs>
          <w:tab w:val="left" w:pos="432"/>
        </w:tabs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rFonts w:ascii="Times New Roman" w:hAnsi="Times New Roman"/>
          <w:noProof/>
        </w:rPr>
        <w:t>6.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ascii="Times New Roman" w:hAnsi="Times New Roman"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760CBF7" w14:textId="77777777" w:rsidR="002F3EE4" w:rsidRDefault="002F3EE4">
      <w:pPr>
        <w:pStyle w:val="TOC1"/>
        <w:tabs>
          <w:tab w:val="left" w:pos="432"/>
        </w:tabs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rFonts w:ascii="Times New Roman" w:hAnsi="Times New Roman"/>
          <w:noProof/>
        </w:rPr>
        <w:t>7.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ascii="Times New Roman" w:hAnsi="Times New Roman"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77D997F" w14:textId="77777777" w:rsidR="002F3EE4" w:rsidRDefault="002F3EE4">
      <w:pPr>
        <w:pStyle w:val="TOC1"/>
        <w:tabs>
          <w:tab w:val="left" w:pos="432"/>
        </w:tabs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rFonts w:ascii="Times New Roman" w:hAnsi="Times New Roman"/>
          <w:noProof/>
        </w:rPr>
        <w:t>8.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ascii="Times New Roman" w:hAnsi="Times New Roman" w:hint="eastAsia"/>
          <w:noProof/>
        </w:rPr>
        <w:t>实施视图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8768404" w14:textId="77777777" w:rsidR="002F3EE4" w:rsidRDefault="002F3EE4">
      <w:pPr>
        <w:pStyle w:val="TOC1"/>
        <w:tabs>
          <w:tab w:val="left" w:pos="432"/>
        </w:tabs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rFonts w:ascii="Times New Roman" w:hAnsi="Times New Roman"/>
          <w:noProof/>
        </w:rPr>
        <w:t>9.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ascii="Times New Roman" w:hAnsi="Times New Roman" w:hint="eastAsia"/>
          <w:noProof/>
        </w:rPr>
        <w:t>数据视图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5B34FFE" w14:textId="77777777" w:rsidR="002F3EE4" w:rsidRDefault="002F3EE4">
      <w:pPr>
        <w:pStyle w:val="TOC1"/>
        <w:tabs>
          <w:tab w:val="left" w:pos="864"/>
        </w:tabs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rFonts w:ascii="Times New Roman" w:hAnsi="Times New Roman"/>
          <w:noProof/>
        </w:rPr>
        <w:t>10.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ascii="Times New Roman" w:hAnsi="Times New Roman" w:hint="eastAsia"/>
          <w:noProof/>
        </w:rPr>
        <w:t>大小和性能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B108224" w14:textId="77777777" w:rsidR="002F3EE4" w:rsidRDefault="002F3EE4">
      <w:pPr>
        <w:pStyle w:val="TOC1"/>
        <w:tabs>
          <w:tab w:val="left" w:pos="864"/>
        </w:tabs>
        <w:rPr>
          <w:rFonts w:asciiTheme="minorHAnsi" w:eastAsiaTheme="minorEastAsia" w:cstheme="minorBidi"/>
          <w:noProof/>
          <w:snapToGrid/>
          <w:kern w:val="0"/>
          <w:lang w:eastAsia="en-US"/>
        </w:rPr>
      </w:pPr>
      <w:r w:rsidRPr="00830C4B">
        <w:rPr>
          <w:rFonts w:ascii="Times New Roman" w:hAnsi="Times New Roman"/>
          <w:noProof/>
        </w:rPr>
        <w:t>11.</w:t>
      </w:r>
      <w:r>
        <w:rPr>
          <w:rFonts w:asciiTheme="minorHAnsi" w:eastAsiaTheme="minorEastAsia" w:cstheme="minorBidi"/>
          <w:noProof/>
          <w:snapToGrid/>
          <w:kern w:val="0"/>
          <w:lang w:eastAsia="en-US"/>
        </w:rPr>
        <w:tab/>
      </w:r>
      <w:r w:rsidRPr="00830C4B">
        <w:rPr>
          <w:rFonts w:ascii="Times New Roman" w:hAnsi="Times New Roman" w:hint="eastAsia"/>
          <w:noProof/>
        </w:rPr>
        <w:t>质量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_Toc436502044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B358227" w14:textId="582C376B" w:rsidR="000A40A7" w:rsidRPr="001101AA" w:rsidRDefault="00E315D7" w:rsidP="003409E6">
      <w:pPr>
        <w:pStyle w:val="TOC1"/>
        <w:tabs>
          <w:tab w:val="left" w:pos="600"/>
        </w:tabs>
        <w:jc w:val="center"/>
        <w:rPr>
          <w:rFonts w:ascii="Times New Roman" w:eastAsiaTheme="majorEastAsia" w:hAnsi="Times New Roman"/>
          <w:b/>
          <w:noProof/>
          <w:snapToGrid/>
          <w:sz w:val="32"/>
        </w:rPr>
      </w:pPr>
      <w:r w:rsidRPr="00425823">
        <w:rPr>
          <w:rFonts w:ascii="Times New Roman" w:hAnsi="Times New Roman"/>
        </w:rPr>
        <w:fldChar w:fldCharType="end"/>
      </w:r>
      <w:r w:rsidRPr="001101AA">
        <w:rPr>
          <w:rFonts w:ascii="Times New Roman" w:hAnsi="Times New Roman"/>
        </w:rPr>
        <w:br w:type="page"/>
      </w:r>
      <w:r w:rsidRPr="001101AA">
        <w:rPr>
          <w:rFonts w:ascii="Times New Roman" w:eastAsiaTheme="majorEastAsia" w:hAnsi="Times New Roman"/>
          <w:b/>
          <w:sz w:val="32"/>
        </w:rPr>
        <w:lastRenderedPageBreak/>
        <w:fldChar w:fldCharType="begin"/>
      </w:r>
      <w:r w:rsidRPr="001101AA">
        <w:rPr>
          <w:rFonts w:ascii="Times New Roman" w:eastAsiaTheme="majorEastAsia" w:hAnsi="Times New Roman"/>
          <w:b/>
          <w:sz w:val="32"/>
        </w:rPr>
        <w:instrText xml:space="preserve"> TITLE  \* MERGEFORMAT </w:instrText>
      </w:r>
      <w:r w:rsidRPr="001101AA">
        <w:rPr>
          <w:rFonts w:ascii="Times New Roman" w:eastAsiaTheme="majorEastAsia" w:hAnsi="Times New Roman"/>
          <w:b/>
          <w:sz w:val="32"/>
        </w:rPr>
        <w:fldChar w:fldCharType="separate"/>
      </w:r>
      <w:r w:rsidR="00D712A4" w:rsidRPr="001101AA">
        <w:rPr>
          <w:rFonts w:ascii="Times New Roman" w:eastAsiaTheme="majorEastAsia" w:hAnsi="Times New Roman"/>
          <w:b/>
          <w:sz w:val="32"/>
        </w:rPr>
        <w:t>软件构架文档</w:t>
      </w:r>
      <w:r w:rsidRPr="001101AA">
        <w:rPr>
          <w:rFonts w:ascii="Times New Roman" w:eastAsiaTheme="majorEastAsia" w:hAnsi="Times New Roman"/>
          <w:b/>
          <w:sz w:val="32"/>
        </w:rPr>
        <w:fldChar w:fldCharType="end"/>
      </w:r>
    </w:p>
    <w:p w14:paraId="4ECF0F13" w14:textId="77777777" w:rsidR="000A40A7" w:rsidRPr="001101AA" w:rsidRDefault="00E315D7">
      <w:pPr>
        <w:pStyle w:val="Heading1"/>
        <w:ind w:left="360" w:hanging="360"/>
        <w:rPr>
          <w:rFonts w:ascii="Times New Roman" w:hAnsi="Times New Roman"/>
          <w:sz w:val="28"/>
        </w:rPr>
      </w:pPr>
      <w:bookmarkStart w:id="1" w:name="_Toc436502001"/>
      <w:r w:rsidRPr="001101AA">
        <w:rPr>
          <w:rFonts w:ascii="Times New Roman" w:hAnsi="Times New Roman"/>
          <w:sz w:val="28"/>
        </w:rPr>
        <w:t>简介</w:t>
      </w:r>
      <w:bookmarkEnd w:id="1"/>
    </w:p>
    <w:p w14:paraId="78821DF2" w14:textId="77777777" w:rsidR="000A40A7" w:rsidRPr="001101AA" w:rsidRDefault="00E315D7">
      <w:pPr>
        <w:pStyle w:val="Heading2"/>
        <w:rPr>
          <w:rFonts w:ascii="Times New Roman" w:hAnsi="Times New Roman"/>
          <w:sz w:val="24"/>
          <w:szCs w:val="28"/>
        </w:rPr>
      </w:pPr>
      <w:bookmarkStart w:id="2" w:name="_Toc436502002"/>
      <w:r w:rsidRPr="001101AA">
        <w:rPr>
          <w:rFonts w:ascii="Times New Roman" w:hAnsi="Times New Roman"/>
          <w:sz w:val="24"/>
          <w:szCs w:val="28"/>
        </w:rPr>
        <w:t>目的</w:t>
      </w:r>
      <w:bookmarkEnd w:id="2"/>
    </w:p>
    <w:p w14:paraId="17B493B6" w14:textId="2EA90214" w:rsidR="00310550" w:rsidRDefault="00E315D7" w:rsidP="00FA1644">
      <w:pPr>
        <w:pStyle w:val="a"/>
        <w:ind w:firstLine="480"/>
        <w:rPr>
          <w:rFonts w:ascii="Times" w:hAnsi="Times" w:cs="Times"/>
          <w:snapToGrid/>
          <w:kern w:val="0"/>
        </w:rPr>
      </w:pPr>
      <w:r w:rsidRPr="001101AA">
        <w:t>本文档将从构架方面对系统进行综合概述，其中会使用多种不同的构架视图来描述系统的各个方面。</w:t>
      </w:r>
      <w:r w:rsidR="00310550" w:rsidRPr="00310550">
        <w:t>为系统的整体实现提供指导和依据。</w:t>
      </w:r>
      <w:r w:rsidR="00310550">
        <w:rPr>
          <w:rFonts w:ascii="Times" w:hAnsi="Times" w:cs="Times"/>
          <w:snapToGrid/>
          <w:kern w:val="0"/>
          <w:sz w:val="26"/>
          <w:szCs w:val="26"/>
        </w:rPr>
        <w:t xml:space="preserve"> </w:t>
      </w:r>
    </w:p>
    <w:p w14:paraId="0AD392F8" w14:textId="525DA745" w:rsidR="000A40A7" w:rsidRPr="001101AA" w:rsidRDefault="00E315D7" w:rsidP="00310550">
      <w:pPr>
        <w:pStyle w:val="Heading2"/>
        <w:rPr>
          <w:rFonts w:ascii="Times New Roman" w:hAnsi="Times New Roman"/>
          <w:sz w:val="24"/>
          <w:szCs w:val="28"/>
        </w:rPr>
      </w:pPr>
      <w:bookmarkStart w:id="3" w:name="_Toc436502003"/>
      <w:r w:rsidRPr="001101AA">
        <w:rPr>
          <w:rFonts w:ascii="Times New Roman" w:hAnsi="Times New Roman"/>
          <w:sz w:val="24"/>
          <w:szCs w:val="28"/>
        </w:rPr>
        <w:t>范围</w:t>
      </w:r>
      <w:bookmarkEnd w:id="3"/>
    </w:p>
    <w:p w14:paraId="71B9E638" w14:textId="185F8F2E" w:rsidR="009F2118" w:rsidRPr="001101AA" w:rsidRDefault="00310550" w:rsidP="00FA1644">
      <w:pPr>
        <w:pStyle w:val="a"/>
        <w:ind w:firstLine="480"/>
      </w:pPr>
      <w:r w:rsidRPr="00310550">
        <w:rPr>
          <w:rFonts w:hint="eastAsia"/>
        </w:rPr>
        <w:t>本文档适用于</w:t>
      </w:r>
      <w:r>
        <w:t>软件工程课程</w:t>
      </w:r>
      <w:r w:rsidRPr="00310550">
        <w:rPr>
          <w:rFonts w:hint="eastAsia"/>
        </w:rPr>
        <w:t>第二组</w:t>
      </w:r>
      <w:r>
        <w:t>、</w:t>
      </w:r>
      <w:r>
        <w:t>IST</w:t>
      </w:r>
      <w:r>
        <w:rPr>
          <w:rFonts w:hint="eastAsia"/>
        </w:rPr>
        <w:t>实验室</w:t>
      </w:r>
      <w:r>
        <w:t>的四名学生</w:t>
      </w:r>
      <w:r w:rsidRPr="00310550">
        <w:rPr>
          <w:rFonts w:hint="eastAsia"/>
        </w:rPr>
        <w:t>开发</w:t>
      </w:r>
      <w:r>
        <w:t>的</w:t>
      </w:r>
      <w:r>
        <w:t>“</w:t>
      </w:r>
      <w:r w:rsidR="00E777A2">
        <w:t>最美食会员</w:t>
      </w:r>
      <w:r>
        <w:t>定系统</w:t>
      </w:r>
      <w:r>
        <w:t>”</w:t>
      </w:r>
      <w:r w:rsidR="00FA1644">
        <w:rPr>
          <w:rFonts w:hint="eastAsia"/>
        </w:rPr>
        <w:t>，</w:t>
      </w:r>
      <w:r>
        <w:rPr>
          <w:rFonts w:hint="eastAsia"/>
        </w:rPr>
        <w:t>将影响和指导下一迭代</w:t>
      </w:r>
      <w:r>
        <w:t>中</w:t>
      </w:r>
      <w:r>
        <w:rPr>
          <w:rFonts w:hint="eastAsia"/>
        </w:rPr>
        <w:t>该系统</w:t>
      </w:r>
      <w:r>
        <w:t>的</w:t>
      </w:r>
      <w:r w:rsidRPr="00310550">
        <w:rPr>
          <w:rFonts w:hint="eastAsia"/>
        </w:rPr>
        <w:t>开发过程。</w:t>
      </w:r>
    </w:p>
    <w:p w14:paraId="03C1E00B" w14:textId="3B240D51" w:rsidR="000A40A7" w:rsidRPr="001101AA" w:rsidRDefault="00E315D7">
      <w:pPr>
        <w:pStyle w:val="Heading2"/>
        <w:rPr>
          <w:rFonts w:ascii="Times New Roman" w:hAnsi="Times New Roman"/>
          <w:sz w:val="24"/>
          <w:szCs w:val="28"/>
        </w:rPr>
      </w:pPr>
      <w:bookmarkStart w:id="4" w:name="_Toc436502004"/>
      <w:r w:rsidRPr="001101AA">
        <w:rPr>
          <w:rFonts w:ascii="Times New Roman" w:hAnsi="Times New Roman"/>
          <w:sz w:val="24"/>
          <w:szCs w:val="28"/>
        </w:rPr>
        <w:t>定义、首字母缩写词和缩略语</w:t>
      </w:r>
      <w:bookmarkEnd w:id="4"/>
    </w:p>
    <w:p w14:paraId="1092057E" w14:textId="77777777" w:rsidR="00B021AF" w:rsidRPr="001101AA" w:rsidRDefault="00B021AF" w:rsidP="00B021AF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297" w:type="dxa"/>
        <w:tblLook w:val="04A0" w:firstRow="1" w:lastRow="0" w:firstColumn="1" w:lastColumn="0" w:noHBand="0" w:noVBand="1"/>
      </w:tblPr>
      <w:tblGrid>
        <w:gridCol w:w="1798"/>
        <w:gridCol w:w="7058"/>
      </w:tblGrid>
      <w:tr w:rsidR="009F2118" w:rsidRPr="001101AA" w14:paraId="3936F640" w14:textId="77777777" w:rsidTr="00E777A2">
        <w:tc>
          <w:tcPr>
            <w:tcW w:w="1798" w:type="dxa"/>
            <w:vAlign w:val="center"/>
          </w:tcPr>
          <w:p w14:paraId="3FBCB67A" w14:textId="77777777" w:rsidR="009F2118" w:rsidRPr="001101AA" w:rsidRDefault="009F2118" w:rsidP="00E777A2">
            <w:pPr>
              <w:pStyle w:val="InfoBlue"/>
              <w:rPr>
                <w:i/>
              </w:rPr>
            </w:pPr>
            <w:r w:rsidRPr="001101AA">
              <w:t>定义及缩略语</w:t>
            </w:r>
          </w:p>
        </w:tc>
        <w:tc>
          <w:tcPr>
            <w:tcW w:w="7058" w:type="dxa"/>
            <w:vAlign w:val="center"/>
          </w:tcPr>
          <w:p w14:paraId="45B12DCD" w14:textId="77777777" w:rsidR="009F2118" w:rsidRPr="001101AA" w:rsidRDefault="009F2118" w:rsidP="00E777A2">
            <w:pPr>
              <w:pStyle w:val="InfoBlue"/>
              <w:rPr>
                <w:i/>
              </w:rPr>
            </w:pPr>
            <w:r w:rsidRPr="001101AA">
              <w:t>含义</w:t>
            </w:r>
          </w:p>
        </w:tc>
      </w:tr>
      <w:tr w:rsidR="009F2118" w:rsidRPr="001101AA" w14:paraId="708C11C4" w14:textId="77777777" w:rsidTr="00E777A2">
        <w:tc>
          <w:tcPr>
            <w:tcW w:w="1798" w:type="dxa"/>
            <w:vAlign w:val="center"/>
          </w:tcPr>
          <w:p w14:paraId="0C91DADB" w14:textId="49D8C362" w:rsidR="009F2118" w:rsidRPr="001101AA" w:rsidRDefault="00310550" w:rsidP="00E777A2">
            <w:pPr>
              <w:pStyle w:val="InfoBlue"/>
            </w:pPr>
            <w:r>
              <w:rPr>
                <w:rFonts w:hint="eastAsia"/>
              </w:rPr>
              <w:t>最美食</w:t>
            </w:r>
          </w:p>
        </w:tc>
        <w:tc>
          <w:tcPr>
            <w:tcW w:w="7058" w:type="dxa"/>
            <w:vAlign w:val="center"/>
          </w:tcPr>
          <w:p w14:paraId="5285C2B9" w14:textId="7034908B" w:rsidR="009F2118" w:rsidRPr="001101AA" w:rsidRDefault="00310550" w:rsidP="00E777A2">
            <w:pPr>
              <w:pStyle w:val="InfoBlue"/>
            </w:pPr>
            <w:r>
              <w:t>本项目</w:t>
            </w:r>
            <w:r>
              <w:rPr>
                <w:rFonts w:hint="eastAsia"/>
              </w:rPr>
              <w:t>的美食</w:t>
            </w:r>
            <w:r>
              <w:t>内容来源网站</w:t>
            </w:r>
            <w:r w:rsidR="00A67B85">
              <w:fldChar w:fldCharType="begin"/>
            </w:r>
            <w:r w:rsidR="00A67B85">
              <w:instrText xml:space="preserve"> HYPERLINK "http://zui.ms" </w:instrText>
            </w:r>
            <w:r w:rsidR="00A67B85">
              <w:fldChar w:fldCharType="separate"/>
            </w:r>
            <w:r w:rsidR="008E0037" w:rsidRPr="0051588A">
              <w:rPr>
                <w:rStyle w:val="Hyperlink"/>
              </w:rPr>
              <w:t>http://zui.ms</w:t>
            </w:r>
            <w:r w:rsidR="00A67B85">
              <w:rPr>
                <w:rStyle w:val="Hyperlink"/>
              </w:rPr>
              <w:fldChar w:fldCharType="end"/>
            </w:r>
            <w:r w:rsidR="008E0037">
              <w:t xml:space="preserve"> </w:t>
            </w:r>
          </w:p>
        </w:tc>
      </w:tr>
      <w:tr w:rsidR="009F2118" w:rsidRPr="001101AA" w14:paraId="13C9797C" w14:textId="77777777" w:rsidTr="00E777A2">
        <w:tc>
          <w:tcPr>
            <w:tcW w:w="1798" w:type="dxa"/>
            <w:vAlign w:val="center"/>
          </w:tcPr>
          <w:p w14:paraId="48926EE2" w14:textId="1DF1DB31" w:rsidR="009F2118" w:rsidRPr="001101AA" w:rsidRDefault="008E0037" w:rsidP="00E777A2">
            <w:pPr>
              <w:pStyle w:val="InfoBlue"/>
            </w:pPr>
            <w:r>
              <w:rPr>
                <w:rFonts w:hint="eastAsia"/>
              </w:rPr>
              <w:t>最美食</w:t>
            </w:r>
            <w:r>
              <w:t>会员预定系统</w:t>
            </w:r>
          </w:p>
        </w:tc>
        <w:tc>
          <w:tcPr>
            <w:tcW w:w="7058" w:type="dxa"/>
            <w:vAlign w:val="center"/>
          </w:tcPr>
          <w:p w14:paraId="34B4B67C" w14:textId="3FC6F1FE" w:rsidR="0005196F" w:rsidRPr="0005196F" w:rsidRDefault="008E0037" w:rsidP="00E777A2">
            <w:pPr>
              <w:pStyle w:val="InfoBlue"/>
            </w:pPr>
            <w:r>
              <w:t>基于微信</w:t>
            </w:r>
            <w:r>
              <w:rPr>
                <w:rFonts w:hint="eastAsia"/>
              </w:rPr>
              <w:t>服务号</w:t>
            </w:r>
            <w:r>
              <w:t>（</w:t>
            </w:r>
            <w:r>
              <w:rPr>
                <w:rFonts w:hint="eastAsia"/>
              </w:rPr>
              <w:t>微信号</w:t>
            </w:r>
            <w:r>
              <w:t>：</w:t>
            </w:r>
            <w:proofErr w:type="spellStart"/>
            <w:r w:rsidRPr="008E0037">
              <w:t>zui_ms_ka</w:t>
            </w:r>
            <w:proofErr w:type="spellEnd"/>
            <w:r>
              <w:t>）的高端餐饮预定入口</w:t>
            </w:r>
          </w:p>
        </w:tc>
      </w:tr>
      <w:tr w:rsidR="00C136D1" w:rsidRPr="001101AA" w14:paraId="04E9E5EE" w14:textId="77777777" w:rsidTr="00E777A2">
        <w:tc>
          <w:tcPr>
            <w:tcW w:w="1798" w:type="dxa"/>
            <w:vAlign w:val="center"/>
          </w:tcPr>
          <w:p w14:paraId="538EE257" w14:textId="6E6426C7" w:rsidR="00C136D1" w:rsidRPr="001101AA" w:rsidRDefault="00C136D1" w:rsidP="00E777A2">
            <w:pPr>
              <w:pStyle w:val="InfoBlue"/>
            </w:pPr>
            <w:r w:rsidRPr="001101AA">
              <w:t>MVC</w:t>
            </w:r>
          </w:p>
        </w:tc>
        <w:tc>
          <w:tcPr>
            <w:tcW w:w="7058" w:type="dxa"/>
            <w:vAlign w:val="center"/>
          </w:tcPr>
          <w:p w14:paraId="2B8E15DF" w14:textId="4F2BF61E" w:rsidR="00C136D1" w:rsidRPr="001101AA" w:rsidRDefault="00C136D1" w:rsidP="00E777A2">
            <w:pPr>
              <w:pStyle w:val="InfoBlue"/>
            </w:pPr>
            <w:r w:rsidRPr="001101AA">
              <w:t>Model，View和Control分离的三层架构</w:t>
            </w:r>
          </w:p>
        </w:tc>
      </w:tr>
      <w:tr w:rsidR="00C136D1" w:rsidRPr="001101AA" w14:paraId="0B441ABC" w14:textId="77777777" w:rsidTr="00E777A2">
        <w:tc>
          <w:tcPr>
            <w:tcW w:w="1798" w:type="dxa"/>
            <w:vAlign w:val="center"/>
          </w:tcPr>
          <w:p w14:paraId="584B590F" w14:textId="648DC1C0" w:rsidR="00C136D1" w:rsidRPr="001101AA" w:rsidRDefault="00C136D1" w:rsidP="00E777A2">
            <w:pPr>
              <w:pStyle w:val="InfoBlue"/>
            </w:pPr>
            <w:r w:rsidRPr="001101AA">
              <w:t>B/S</w:t>
            </w:r>
          </w:p>
        </w:tc>
        <w:tc>
          <w:tcPr>
            <w:tcW w:w="7058" w:type="dxa"/>
            <w:vAlign w:val="center"/>
          </w:tcPr>
          <w:p w14:paraId="5DA4830B" w14:textId="7440D3F7" w:rsidR="00C136D1" w:rsidRPr="001101AA" w:rsidRDefault="00C136D1" w:rsidP="00E777A2">
            <w:pPr>
              <w:pStyle w:val="InfoBlue"/>
            </w:pPr>
            <w:r w:rsidRPr="001101AA">
              <w:t>浏览器/服务器模式</w:t>
            </w:r>
          </w:p>
        </w:tc>
      </w:tr>
      <w:tr w:rsidR="0005196F" w:rsidRPr="001101AA" w14:paraId="447D35E0" w14:textId="77777777" w:rsidTr="00E777A2">
        <w:tc>
          <w:tcPr>
            <w:tcW w:w="1798" w:type="dxa"/>
            <w:vAlign w:val="center"/>
          </w:tcPr>
          <w:p w14:paraId="5B4AEE3C" w14:textId="26588106" w:rsidR="0005196F" w:rsidRPr="001101AA" w:rsidRDefault="0005196F" w:rsidP="00E777A2">
            <w:pPr>
              <w:pStyle w:val="InfoBlue"/>
            </w:pPr>
            <w:r>
              <w:rPr>
                <w:rFonts w:hint="eastAsia"/>
              </w:rPr>
              <w:t>最美食</w:t>
            </w:r>
            <w:r>
              <w:t>商户信息管理子系统</w:t>
            </w:r>
          </w:p>
        </w:tc>
        <w:tc>
          <w:tcPr>
            <w:tcW w:w="7058" w:type="dxa"/>
            <w:vAlign w:val="center"/>
          </w:tcPr>
          <w:p w14:paraId="64A26157" w14:textId="4C526A87" w:rsidR="0005196F" w:rsidRPr="001101AA" w:rsidRDefault="0005196F" w:rsidP="00E777A2">
            <w:pPr>
              <w:pStyle w:val="InfoBlue"/>
            </w:pPr>
            <w:r>
              <w:t>基于PC</w:t>
            </w:r>
            <w:r>
              <w:rPr>
                <w:rFonts w:hint="eastAsia"/>
              </w:rPr>
              <w:t>的</w:t>
            </w:r>
            <w:r>
              <w:t>We</w:t>
            </w:r>
            <w:r>
              <w:rPr>
                <w:rFonts w:hint="eastAsia"/>
              </w:rPr>
              <w:t>b</w:t>
            </w:r>
            <w:r>
              <w:t>网站，</w:t>
            </w:r>
            <w:r w:rsidR="00DE726C">
              <w:rPr>
                <w:rFonts w:hint="eastAsia"/>
              </w:rPr>
              <w:t>用于</w:t>
            </w:r>
            <w:r>
              <w:t>给餐厅（商户）进行信息维护管理</w:t>
            </w:r>
          </w:p>
        </w:tc>
      </w:tr>
      <w:tr w:rsidR="00DE726C" w:rsidRPr="001101AA" w14:paraId="36D8A517" w14:textId="77777777" w:rsidTr="00E777A2">
        <w:tc>
          <w:tcPr>
            <w:tcW w:w="1798" w:type="dxa"/>
            <w:vAlign w:val="center"/>
          </w:tcPr>
          <w:p w14:paraId="25919AC8" w14:textId="30422345" w:rsidR="00DE726C" w:rsidRDefault="00DE726C" w:rsidP="00E777A2">
            <w:pPr>
              <w:pStyle w:val="InfoBlue"/>
            </w:pPr>
            <w:r>
              <w:rPr>
                <w:rFonts w:hint="eastAsia"/>
              </w:rPr>
              <w:t>最美食系统运营管理</w:t>
            </w:r>
            <w:r>
              <w:t>子</w:t>
            </w:r>
            <w:r>
              <w:rPr>
                <w:rFonts w:hint="eastAsia"/>
              </w:rPr>
              <w:t>系统</w:t>
            </w:r>
          </w:p>
        </w:tc>
        <w:tc>
          <w:tcPr>
            <w:tcW w:w="7058" w:type="dxa"/>
            <w:vAlign w:val="center"/>
          </w:tcPr>
          <w:p w14:paraId="5DEBB702" w14:textId="49830912" w:rsidR="00DE726C" w:rsidRDefault="00DE726C" w:rsidP="00E777A2">
            <w:pPr>
              <w:pStyle w:val="InfoBlue"/>
            </w:pPr>
            <w:r>
              <w:t>基于PC</w:t>
            </w:r>
            <w:r>
              <w:rPr>
                <w:rFonts w:hint="eastAsia"/>
              </w:rPr>
              <w:t>的</w:t>
            </w:r>
            <w:r>
              <w:t>We</w:t>
            </w:r>
            <w:r>
              <w:rPr>
                <w:rFonts w:hint="eastAsia"/>
              </w:rPr>
              <w:t>b</w:t>
            </w:r>
            <w:r>
              <w:t>网站，</w:t>
            </w:r>
            <w:r>
              <w:rPr>
                <w:rFonts w:hint="eastAsia"/>
              </w:rPr>
              <w:t>用于</w:t>
            </w:r>
            <w:r>
              <w:t>给后台管理运维人员进行</w:t>
            </w:r>
            <w:r>
              <w:rPr>
                <w:rFonts w:hint="eastAsia"/>
              </w:rPr>
              <w:t>用户</w:t>
            </w:r>
            <w:r>
              <w:t>管理以及</w:t>
            </w:r>
            <w:r w:rsidR="00DE75E3">
              <w:t>容器</w:t>
            </w:r>
            <w:r>
              <w:t>集群管理信息维护管理</w:t>
            </w:r>
          </w:p>
        </w:tc>
      </w:tr>
    </w:tbl>
    <w:p w14:paraId="4CE9619A" w14:textId="77777777" w:rsidR="00B021AF" w:rsidRPr="001101AA" w:rsidRDefault="00B021AF" w:rsidP="00B021AF">
      <w:pPr>
        <w:rPr>
          <w:rFonts w:ascii="Times New Roman" w:hAnsi="Times New Roman"/>
        </w:rPr>
      </w:pPr>
    </w:p>
    <w:p w14:paraId="63074327" w14:textId="77777777" w:rsidR="000A40A7" w:rsidRPr="001101AA" w:rsidRDefault="00E315D7">
      <w:pPr>
        <w:pStyle w:val="Heading2"/>
        <w:rPr>
          <w:rFonts w:ascii="Times New Roman" w:hAnsi="Times New Roman"/>
          <w:sz w:val="24"/>
          <w:szCs w:val="28"/>
        </w:rPr>
      </w:pPr>
      <w:bookmarkStart w:id="5" w:name="_Toc436502005"/>
      <w:r w:rsidRPr="001101AA">
        <w:rPr>
          <w:rFonts w:ascii="Times New Roman" w:hAnsi="Times New Roman"/>
          <w:sz w:val="24"/>
          <w:szCs w:val="28"/>
        </w:rPr>
        <w:t>概述</w:t>
      </w:r>
      <w:bookmarkEnd w:id="5"/>
    </w:p>
    <w:p w14:paraId="28A82BDA" w14:textId="6BF5EF07" w:rsidR="005D0710" w:rsidRPr="001101AA" w:rsidRDefault="005D0710" w:rsidP="00FA1644">
      <w:pPr>
        <w:pStyle w:val="a"/>
        <w:ind w:firstLine="480"/>
      </w:pPr>
      <w:r w:rsidRPr="001101AA">
        <w:t>本文档将明确</w:t>
      </w:r>
      <w:r w:rsidR="0065545C" w:rsidRPr="001101AA">
        <w:t>充电桩智能使用</w:t>
      </w:r>
      <w:r w:rsidRPr="001101AA">
        <w:t>系统的构架表示方式、构架的目标和约束、性能和质量等，并通过以下一系列视图来表示</w:t>
      </w:r>
      <w:r w:rsidR="0021113E">
        <w:rPr>
          <w:rFonts w:hint="eastAsia"/>
        </w:rPr>
        <w:t>最美食</w:t>
      </w:r>
      <w:r w:rsidR="0021113E">
        <w:t>会员预定</w:t>
      </w:r>
      <w:r w:rsidR="0065545C" w:rsidRPr="001101AA">
        <w:t>系统</w:t>
      </w:r>
      <w:r w:rsidRPr="001101AA">
        <w:t>的软件构架：用例视图、逻辑视图、进程视图、部署视图和实施视图。</w:t>
      </w:r>
    </w:p>
    <w:p w14:paraId="56A70743" w14:textId="2DD6A7A0" w:rsidR="000A40A7" w:rsidRPr="001101AA" w:rsidRDefault="00E315D7">
      <w:pPr>
        <w:pStyle w:val="Heading1"/>
        <w:ind w:left="360" w:hanging="360"/>
        <w:rPr>
          <w:rFonts w:ascii="Times New Roman" w:hAnsi="Times New Roman"/>
          <w:sz w:val="28"/>
        </w:rPr>
      </w:pPr>
      <w:bookmarkStart w:id="6" w:name="_Toc436502006"/>
      <w:r w:rsidRPr="001101AA">
        <w:rPr>
          <w:rFonts w:ascii="Times New Roman" w:hAnsi="Times New Roman"/>
          <w:sz w:val="28"/>
        </w:rPr>
        <w:t>构架表示方式</w:t>
      </w:r>
      <w:bookmarkEnd w:id="6"/>
    </w:p>
    <w:p w14:paraId="60CE709A" w14:textId="54DFC73E" w:rsidR="003D797A" w:rsidRPr="001101AA" w:rsidRDefault="005D0710" w:rsidP="00FA1644">
      <w:pPr>
        <w:pStyle w:val="a"/>
        <w:ind w:firstLine="480"/>
      </w:pPr>
      <w:r w:rsidRPr="001101AA">
        <w:t>本文档将通过以下一系列视图来表示</w:t>
      </w:r>
      <w:r w:rsidR="0021113E">
        <w:rPr>
          <w:rFonts w:hint="eastAsia"/>
        </w:rPr>
        <w:t>最美食</w:t>
      </w:r>
      <w:r w:rsidR="0021113E">
        <w:t>会员预定</w:t>
      </w:r>
      <w:r w:rsidR="0021113E" w:rsidRPr="001101AA">
        <w:t>系统</w:t>
      </w:r>
      <w:r w:rsidR="0065545C" w:rsidRPr="001101AA">
        <w:t>的软件构架：用例视图、逻辑视图、进程视图、部署视图、</w:t>
      </w:r>
      <w:r w:rsidRPr="001101AA">
        <w:t>实施视图</w:t>
      </w:r>
      <w:r w:rsidR="0065545C" w:rsidRPr="001101AA">
        <w:t>和数据视图</w:t>
      </w:r>
      <w:r w:rsidRPr="001101AA">
        <w:t>。这些视图都是通过</w:t>
      </w:r>
      <w:proofErr w:type="spellStart"/>
      <w:r w:rsidRPr="001101AA">
        <w:t>PowerDes</w:t>
      </w:r>
      <w:r w:rsidR="00863019" w:rsidRPr="001101AA">
        <w:t>-</w:t>
      </w:r>
      <w:r w:rsidRPr="001101AA">
        <w:t>igner</w:t>
      </w:r>
      <w:proofErr w:type="spellEnd"/>
      <w:r w:rsidRPr="001101AA">
        <w:t>工具建立的</w:t>
      </w:r>
      <w:r w:rsidRPr="001101AA">
        <w:t>UML</w:t>
      </w:r>
      <w:r w:rsidRPr="001101AA">
        <w:t>模型。</w:t>
      </w:r>
    </w:p>
    <w:p w14:paraId="6AC2A6EC" w14:textId="6B7FC94B" w:rsidR="003C1BD3" w:rsidRPr="001101AA" w:rsidRDefault="00E315D7" w:rsidP="00C45A3B">
      <w:pPr>
        <w:pStyle w:val="Heading1"/>
        <w:ind w:left="360" w:hanging="360"/>
        <w:rPr>
          <w:rFonts w:ascii="Times New Roman" w:hAnsi="Times New Roman"/>
          <w:sz w:val="28"/>
        </w:rPr>
      </w:pPr>
      <w:bookmarkStart w:id="7" w:name="_Toc436502007"/>
      <w:r w:rsidRPr="001101AA">
        <w:rPr>
          <w:rFonts w:ascii="Times New Roman" w:hAnsi="Times New Roman"/>
          <w:sz w:val="28"/>
        </w:rPr>
        <w:lastRenderedPageBreak/>
        <w:t>构架目标和约束</w:t>
      </w:r>
      <w:bookmarkEnd w:id="7"/>
    </w:p>
    <w:p w14:paraId="488AA9EA" w14:textId="77777777" w:rsidR="0065545C" w:rsidRPr="001101AA" w:rsidRDefault="0065545C" w:rsidP="00F51B13">
      <w:pPr>
        <w:pStyle w:val="Heading2"/>
        <w:rPr>
          <w:rFonts w:ascii="Times New Roman" w:hAnsi="Times New Roman"/>
          <w:sz w:val="24"/>
        </w:rPr>
      </w:pPr>
      <w:bookmarkStart w:id="8" w:name="_Toc436502008"/>
      <w:r w:rsidRPr="001101AA">
        <w:rPr>
          <w:rFonts w:ascii="Times New Roman" w:hAnsi="Times New Roman"/>
          <w:sz w:val="24"/>
        </w:rPr>
        <w:t>易用性</w:t>
      </w:r>
      <w:bookmarkEnd w:id="8"/>
    </w:p>
    <w:p w14:paraId="0AA54B5B" w14:textId="62B029A0" w:rsidR="0065545C" w:rsidRPr="00D957B7" w:rsidRDefault="00EA24DA" w:rsidP="0065545C">
      <w:pPr>
        <w:pStyle w:val="Heading3"/>
        <w:rPr>
          <w:rFonts w:ascii="Times New Roman" w:hAnsi="Times New Roman"/>
          <w:i w:val="0"/>
        </w:rPr>
      </w:pPr>
      <w:bookmarkStart w:id="9" w:name="_Toc498836235"/>
      <w:bookmarkStart w:id="10" w:name="_Toc436502009"/>
      <w:r w:rsidRPr="00D957B7">
        <w:rPr>
          <w:rFonts w:ascii="Times New Roman" w:hAnsi="Times New Roman" w:hint="eastAsia"/>
          <w:i w:val="0"/>
        </w:rPr>
        <w:t>食客</w:t>
      </w:r>
      <w:bookmarkEnd w:id="10"/>
    </w:p>
    <w:p w14:paraId="02489144" w14:textId="010FC2BB" w:rsidR="0065545C" w:rsidRPr="00D957B7" w:rsidRDefault="0065545C" w:rsidP="00FA1644">
      <w:pPr>
        <w:pStyle w:val="a"/>
        <w:ind w:firstLine="480"/>
      </w:pPr>
      <w:r w:rsidRPr="00D957B7">
        <w:t>普通用户无需接受培训即可</w:t>
      </w:r>
      <w:r w:rsidR="00EA24DA" w:rsidRPr="00D957B7">
        <w:t>方便地</w:t>
      </w:r>
      <w:r w:rsidRPr="00D957B7">
        <w:t>使用本系统</w:t>
      </w:r>
      <w:r w:rsidR="00EA24DA" w:rsidRPr="00D957B7">
        <w:rPr>
          <w:rFonts w:hint="eastAsia"/>
        </w:rPr>
        <w:t>预约</w:t>
      </w:r>
      <w:r w:rsidR="00EA24DA" w:rsidRPr="00D957B7">
        <w:t>订餐</w:t>
      </w:r>
      <w:r w:rsidRPr="00D957B7">
        <w:t>。</w:t>
      </w:r>
    </w:p>
    <w:p w14:paraId="34F9A1D0" w14:textId="14B261B8" w:rsidR="0065545C" w:rsidRPr="00D957B7" w:rsidRDefault="00BE52FE" w:rsidP="0065545C">
      <w:pPr>
        <w:pStyle w:val="Heading3"/>
        <w:rPr>
          <w:rFonts w:ascii="Times New Roman" w:hAnsi="Times New Roman"/>
          <w:i w:val="0"/>
        </w:rPr>
      </w:pPr>
      <w:bookmarkStart w:id="11" w:name="_Toc385712839"/>
      <w:bookmarkStart w:id="12" w:name="_Toc282768756"/>
      <w:bookmarkStart w:id="13" w:name="_Toc436502010"/>
      <w:r w:rsidRPr="00D957B7">
        <w:rPr>
          <w:rFonts w:ascii="Times New Roman" w:hAnsi="Times New Roman" w:hint="eastAsia"/>
          <w:i w:val="0"/>
        </w:rPr>
        <w:t>餐厅</w:t>
      </w:r>
      <w:r w:rsidRPr="00D957B7">
        <w:rPr>
          <w:rFonts w:ascii="Times New Roman" w:hAnsi="Times New Roman"/>
          <w:i w:val="0"/>
        </w:rPr>
        <w:t>工作人员</w:t>
      </w:r>
      <w:bookmarkEnd w:id="11"/>
      <w:bookmarkEnd w:id="12"/>
      <w:bookmarkEnd w:id="13"/>
    </w:p>
    <w:p w14:paraId="67C186AC" w14:textId="00A7DD90" w:rsidR="0065545C" w:rsidRPr="00D957B7" w:rsidRDefault="00F95C7D" w:rsidP="00FA1644">
      <w:pPr>
        <w:pStyle w:val="a"/>
        <w:ind w:firstLine="480"/>
      </w:pPr>
      <w:r w:rsidRPr="00D957B7">
        <w:t>餐厅工作</w:t>
      </w:r>
      <w:r w:rsidRPr="00D957B7">
        <w:rPr>
          <w:rFonts w:hint="eastAsia"/>
        </w:rPr>
        <w:t>人员</w:t>
      </w:r>
      <w:r w:rsidRPr="00D957B7">
        <w:t>使用商户</w:t>
      </w:r>
      <w:r w:rsidRPr="00D957B7">
        <w:rPr>
          <w:rFonts w:hint="eastAsia"/>
        </w:rPr>
        <w:t>信息</w:t>
      </w:r>
      <w:r w:rsidRPr="00D957B7">
        <w:t>管理子系统来接受</w:t>
      </w:r>
      <w:r w:rsidRPr="00D957B7">
        <w:rPr>
          <w:rFonts w:hint="eastAsia"/>
        </w:rPr>
        <w:t>食客</w:t>
      </w:r>
      <w:r w:rsidRPr="00D957B7">
        <w:t>的预定，</w:t>
      </w:r>
      <w:r w:rsidRPr="00D957B7">
        <w:rPr>
          <w:rFonts w:hint="eastAsia"/>
        </w:rPr>
        <w:t>此</w:t>
      </w:r>
      <w:r w:rsidRPr="00D957B7">
        <w:t>流程的培训时间不超过</w:t>
      </w:r>
      <w:r w:rsidRPr="00D957B7">
        <w:t>0.5</w:t>
      </w:r>
      <w:r w:rsidRPr="00D957B7">
        <w:rPr>
          <w:rFonts w:hint="eastAsia"/>
        </w:rPr>
        <w:t>h</w:t>
      </w:r>
      <w:r w:rsidRPr="00D957B7">
        <w:t>。</w:t>
      </w:r>
    </w:p>
    <w:p w14:paraId="06586ABA" w14:textId="334C7C5E" w:rsidR="0065545C" w:rsidRPr="00D957B7" w:rsidRDefault="00F81A5D" w:rsidP="0065545C">
      <w:pPr>
        <w:pStyle w:val="Heading3"/>
        <w:rPr>
          <w:rFonts w:ascii="Times New Roman" w:hAnsi="Times New Roman"/>
          <w:i w:val="0"/>
        </w:rPr>
      </w:pPr>
      <w:bookmarkStart w:id="14" w:name="_Toc436502011"/>
      <w:r w:rsidRPr="00D957B7">
        <w:rPr>
          <w:rFonts w:ascii="Times New Roman" w:hAnsi="Times New Roman"/>
          <w:i w:val="0"/>
        </w:rPr>
        <w:t>运行管理</w:t>
      </w:r>
      <w:r w:rsidRPr="00D957B7">
        <w:rPr>
          <w:rFonts w:ascii="Times New Roman" w:hAnsi="Times New Roman" w:hint="eastAsia"/>
          <w:i w:val="0"/>
        </w:rPr>
        <w:t>系统</w:t>
      </w:r>
      <w:r w:rsidRPr="00D957B7">
        <w:rPr>
          <w:rFonts w:ascii="Times New Roman" w:hAnsi="Times New Roman"/>
          <w:i w:val="0"/>
        </w:rPr>
        <w:t>管理人员</w:t>
      </w:r>
      <w:bookmarkEnd w:id="14"/>
    </w:p>
    <w:p w14:paraId="090306D0" w14:textId="151B1238" w:rsidR="0065545C" w:rsidRPr="00D957B7" w:rsidRDefault="00F81A5D" w:rsidP="00FA1644">
      <w:pPr>
        <w:pStyle w:val="a"/>
        <w:ind w:firstLine="480"/>
      </w:pPr>
      <w:r w:rsidRPr="00D957B7">
        <w:rPr>
          <w:rFonts w:hint="eastAsia"/>
        </w:rPr>
        <w:t>运营</w:t>
      </w:r>
      <w:r w:rsidRPr="00D957B7">
        <w:t>管理人员可以在</w:t>
      </w:r>
      <w:r w:rsidRPr="00D957B7">
        <w:rPr>
          <w:rFonts w:hint="eastAsia"/>
        </w:rPr>
        <w:t>交互性</w:t>
      </w:r>
      <w:r w:rsidRPr="00D957B7">
        <w:t>高的最美食运营管理子系统上</w:t>
      </w:r>
      <w:r w:rsidR="002C0D17" w:rsidRPr="00D957B7">
        <w:t>对用户和后台进行运维管理</w:t>
      </w:r>
      <w:r w:rsidR="0065545C" w:rsidRPr="00D957B7">
        <w:t>。</w:t>
      </w:r>
    </w:p>
    <w:p w14:paraId="5429179A" w14:textId="77777777" w:rsidR="0065545C" w:rsidRPr="00D957B7" w:rsidRDefault="0065545C" w:rsidP="0065545C">
      <w:pPr>
        <w:pStyle w:val="Heading2"/>
        <w:rPr>
          <w:rFonts w:ascii="Times New Roman" w:hAnsi="Times New Roman"/>
          <w:sz w:val="24"/>
        </w:rPr>
      </w:pPr>
      <w:bookmarkStart w:id="15" w:name="_Toc282768758"/>
      <w:bookmarkStart w:id="16" w:name="_Toc436502012"/>
      <w:r w:rsidRPr="00D957B7">
        <w:rPr>
          <w:rFonts w:ascii="Times New Roman" w:hAnsi="Times New Roman"/>
          <w:sz w:val="24"/>
        </w:rPr>
        <w:t>可靠性</w:t>
      </w:r>
      <w:bookmarkEnd w:id="9"/>
      <w:bookmarkEnd w:id="15"/>
      <w:bookmarkEnd w:id="16"/>
    </w:p>
    <w:p w14:paraId="477B5812" w14:textId="3C4D92BB" w:rsidR="0065545C" w:rsidRPr="00D957B7" w:rsidRDefault="0065545C" w:rsidP="0065545C">
      <w:pPr>
        <w:pStyle w:val="Heading3"/>
        <w:rPr>
          <w:rFonts w:ascii="Times New Roman" w:hAnsi="Times New Roman"/>
          <w:i w:val="0"/>
        </w:rPr>
      </w:pPr>
      <w:bookmarkStart w:id="17" w:name="_Toc366593314"/>
      <w:bookmarkStart w:id="18" w:name="_Toc385712842"/>
      <w:bookmarkStart w:id="19" w:name="_Toc282768759"/>
      <w:bookmarkStart w:id="20" w:name="_Toc498836237"/>
      <w:bookmarkStart w:id="21" w:name="_Toc436502013"/>
      <w:r w:rsidRPr="00D957B7">
        <w:rPr>
          <w:rFonts w:ascii="Times New Roman" w:hAnsi="Times New Roman"/>
          <w:i w:val="0"/>
        </w:rPr>
        <w:t>平均故障间隔时间</w:t>
      </w:r>
      <w:bookmarkEnd w:id="17"/>
      <w:bookmarkEnd w:id="18"/>
      <w:bookmarkEnd w:id="19"/>
      <w:bookmarkEnd w:id="21"/>
    </w:p>
    <w:p w14:paraId="61EE7E4F" w14:textId="12E14EE7" w:rsidR="0065545C" w:rsidRPr="00D957B7" w:rsidRDefault="0065545C" w:rsidP="00FA1644">
      <w:pPr>
        <w:pStyle w:val="a"/>
        <w:ind w:firstLine="480"/>
      </w:pPr>
      <w:r w:rsidRPr="00D957B7">
        <w:t>系统的平均故障间隔时间应大于</w:t>
      </w:r>
      <w:r w:rsidRPr="00D957B7">
        <w:t>7*24h</w:t>
      </w:r>
      <w:r w:rsidR="002C0D17" w:rsidRPr="00D957B7">
        <w:t>。</w:t>
      </w:r>
    </w:p>
    <w:p w14:paraId="15707963" w14:textId="77777777" w:rsidR="0065545C" w:rsidRPr="00D957B7" w:rsidRDefault="0065545C" w:rsidP="0065545C">
      <w:pPr>
        <w:pStyle w:val="Heading3"/>
        <w:rPr>
          <w:rFonts w:ascii="Times New Roman" w:hAnsi="Times New Roman"/>
          <w:i w:val="0"/>
        </w:rPr>
      </w:pPr>
      <w:bookmarkStart w:id="22" w:name="_Toc366593315"/>
      <w:bookmarkStart w:id="23" w:name="_Toc385712843"/>
      <w:bookmarkStart w:id="24" w:name="_Toc282768760"/>
      <w:bookmarkStart w:id="25" w:name="_Toc436502014"/>
      <w:r w:rsidRPr="00D957B7">
        <w:rPr>
          <w:rFonts w:ascii="Times New Roman" w:hAnsi="Times New Roman"/>
          <w:i w:val="0"/>
        </w:rPr>
        <w:t>可用时间百分比</w:t>
      </w:r>
      <w:bookmarkEnd w:id="22"/>
      <w:bookmarkEnd w:id="23"/>
      <w:bookmarkEnd w:id="24"/>
      <w:bookmarkEnd w:id="25"/>
    </w:p>
    <w:p w14:paraId="16ED98E5" w14:textId="689CA0DF" w:rsidR="0065545C" w:rsidRPr="00D957B7" w:rsidRDefault="0065545C" w:rsidP="00FA1644">
      <w:pPr>
        <w:pStyle w:val="a"/>
        <w:ind w:firstLine="480"/>
      </w:pPr>
      <w:r w:rsidRPr="00D957B7">
        <w:t>系统的可用时间百分比应大于</w:t>
      </w:r>
      <w:r w:rsidRPr="00D957B7">
        <w:t>99</w:t>
      </w:r>
      <w:r w:rsidR="002C0D17" w:rsidRPr="00D957B7">
        <w:t>.9</w:t>
      </w:r>
      <w:r w:rsidRPr="00D957B7">
        <w:t>%</w:t>
      </w:r>
      <w:r w:rsidR="002C0D17" w:rsidRPr="00D957B7">
        <w:t>。</w:t>
      </w:r>
    </w:p>
    <w:p w14:paraId="340F3912" w14:textId="771695CF" w:rsidR="0065545C" w:rsidRPr="00D957B7" w:rsidRDefault="0065545C" w:rsidP="0065545C">
      <w:pPr>
        <w:pStyle w:val="Heading3"/>
        <w:rPr>
          <w:rFonts w:ascii="Times New Roman" w:hAnsi="Times New Roman"/>
          <w:i w:val="0"/>
        </w:rPr>
      </w:pPr>
      <w:bookmarkStart w:id="26" w:name="_Toc366593316"/>
      <w:bookmarkStart w:id="27" w:name="_Toc385712844"/>
      <w:bookmarkStart w:id="28" w:name="_Toc282768761"/>
      <w:bookmarkStart w:id="29" w:name="_Toc436502015"/>
      <w:r w:rsidRPr="00D957B7">
        <w:rPr>
          <w:rFonts w:ascii="Times New Roman" w:hAnsi="Times New Roman"/>
          <w:i w:val="0"/>
        </w:rPr>
        <w:t>平均修复时间</w:t>
      </w:r>
      <w:bookmarkEnd w:id="26"/>
      <w:bookmarkEnd w:id="27"/>
      <w:bookmarkEnd w:id="28"/>
      <w:bookmarkEnd w:id="29"/>
    </w:p>
    <w:p w14:paraId="470D4400" w14:textId="66096A0D" w:rsidR="0065545C" w:rsidRPr="00D957B7" w:rsidRDefault="0065545C" w:rsidP="00FA1644">
      <w:pPr>
        <w:pStyle w:val="a"/>
        <w:ind w:firstLine="480"/>
      </w:pPr>
      <w:r w:rsidRPr="00D957B7">
        <w:t>系统的平均修复时间应小于</w:t>
      </w:r>
      <w:r w:rsidR="002C0D17" w:rsidRPr="00D957B7">
        <w:t>0.1</w:t>
      </w:r>
      <w:r w:rsidRPr="00D957B7">
        <w:t>h</w:t>
      </w:r>
      <w:r w:rsidR="002C0D17" w:rsidRPr="00D957B7">
        <w:t>。</w:t>
      </w:r>
    </w:p>
    <w:p w14:paraId="62F69362" w14:textId="0464E9F8" w:rsidR="0065545C" w:rsidRPr="00D957B7" w:rsidRDefault="0065545C" w:rsidP="0065545C">
      <w:pPr>
        <w:pStyle w:val="Heading2"/>
        <w:rPr>
          <w:rFonts w:ascii="Times New Roman" w:hAnsi="Times New Roman"/>
          <w:sz w:val="24"/>
        </w:rPr>
      </w:pPr>
      <w:bookmarkStart w:id="30" w:name="_Toc282768762"/>
      <w:bookmarkStart w:id="31" w:name="_Toc436502016"/>
      <w:r w:rsidRPr="00D957B7">
        <w:rPr>
          <w:rFonts w:ascii="Times New Roman" w:hAnsi="Times New Roman"/>
          <w:sz w:val="24"/>
        </w:rPr>
        <w:t>性能</w:t>
      </w:r>
      <w:bookmarkEnd w:id="20"/>
      <w:bookmarkEnd w:id="30"/>
      <w:bookmarkEnd w:id="31"/>
    </w:p>
    <w:p w14:paraId="2880F935" w14:textId="77777777" w:rsidR="0065545C" w:rsidRPr="00D957B7" w:rsidRDefault="0065545C" w:rsidP="0065545C">
      <w:pPr>
        <w:pStyle w:val="Heading3"/>
        <w:rPr>
          <w:rFonts w:ascii="Times New Roman" w:hAnsi="Times New Roman"/>
          <w:i w:val="0"/>
        </w:rPr>
      </w:pPr>
      <w:bookmarkStart w:id="32" w:name="_Toc366593318"/>
      <w:bookmarkStart w:id="33" w:name="_Toc385712846"/>
      <w:bookmarkStart w:id="34" w:name="_Toc282768763"/>
      <w:bookmarkStart w:id="35" w:name="_Toc498836239"/>
      <w:bookmarkStart w:id="36" w:name="_Toc436502017"/>
      <w:r w:rsidRPr="00D957B7">
        <w:rPr>
          <w:rFonts w:ascii="Times New Roman" w:hAnsi="Times New Roman"/>
          <w:i w:val="0"/>
        </w:rPr>
        <w:t>对事务的响应时间</w:t>
      </w:r>
      <w:bookmarkEnd w:id="32"/>
      <w:bookmarkEnd w:id="33"/>
      <w:bookmarkEnd w:id="34"/>
      <w:bookmarkEnd w:id="36"/>
    </w:p>
    <w:p w14:paraId="76E54197" w14:textId="55F4F151" w:rsidR="0065545C" w:rsidRPr="00D957B7" w:rsidRDefault="0065545C" w:rsidP="00FA1644">
      <w:pPr>
        <w:pStyle w:val="a"/>
        <w:ind w:firstLine="480"/>
      </w:pPr>
      <w:r w:rsidRPr="00D957B7">
        <w:t>对事务的平均响应时间不超过</w:t>
      </w:r>
      <w:r w:rsidR="00977AFC" w:rsidRPr="00D957B7">
        <w:t>1</w:t>
      </w:r>
      <w:r w:rsidRPr="00D957B7">
        <w:t>s</w:t>
      </w:r>
      <w:r w:rsidRPr="00D957B7">
        <w:t>，最长响应时间不超过</w:t>
      </w:r>
      <w:r w:rsidR="00977AFC" w:rsidRPr="00D957B7">
        <w:t>5</w:t>
      </w:r>
      <w:r w:rsidRPr="00D957B7">
        <w:t>s</w:t>
      </w:r>
      <w:r w:rsidRPr="00D957B7">
        <w:t>。</w:t>
      </w:r>
    </w:p>
    <w:p w14:paraId="541227CE" w14:textId="77777777" w:rsidR="0065545C" w:rsidRPr="00D957B7" w:rsidRDefault="0065545C" w:rsidP="0065545C">
      <w:pPr>
        <w:pStyle w:val="Heading2"/>
        <w:rPr>
          <w:rFonts w:ascii="Times New Roman" w:hAnsi="Times New Roman"/>
          <w:sz w:val="24"/>
        </w:rPr>
      </w:pPr>
      <w:bookmarkStart w:id="37" w:name="_Toc282768764"/>
      <w:bookmarkStart w:id="38" w:name="_Toc436502018"/>
      <w:r w:rsidRPr="00D957B7">
        <w:rPr>
          <w:rFonts w:ascii="Times New Roman" w:hAnsi="Times New Roman"/>
          <w:sz w:val="24"/>
        </w:rPr>
        <w:t>可支持性</w:t>
      </w:r>
      <w:bookmarkEnd w:id="35"/>
      <w:bookmarkEnd w:id="37"/>
      <w:bookmarkEnd w:id="38"/>
    </w:p>
    <w:p w14:paraId="787E3FDD" w14:textId="051F8001" w:rsidR="003C1BD3" w:rsidRPr="00D957B7" w:rsidRDefault="00D957B7" w:rsidP="00FA1644">
      <w:pPr>
        <w:pStyle w:val="a"/>
        <w:ind w:firstLine="480"/>
      </w:pPr>
      <w:r w:rsidRPr="00D957B7">
        <w:rPr>
          <w:rFonts w:ascii="宋体" w:hAnsi="宋体" w:cs="宋体" w:hint="eastAsia"/>
        </w:rPr>
        <w:t>基于食客</w:t>
      </w:r>
      <w:r w:rsidRPr="00D957B7">
        <w:rPr>
          <w:rFonts w:ascii="宋体" w:hAnsi="宋体" w:cs="宋体"/>
        </w:rPr>
        <w:t>的微信公众号能够</w:t>
      </w:r>
      <w:r w:rsidR="0065545C" w:rsidRPr="00D957B7">
        <w:t>支持各个主流</w:t>
      </w:r>
      <w:r w:rsidRPr="00D957B7">
        <w:rPr>
          <w:rFonts w:hint="eastAsia"/>
        </w:rPr>
        <w:t>手机</w:t>
      </w:r>
      <w:r w:rsidR="0065545C" w:rsidRPr="00D957B7">
        <w:t>操作系</w:t>
      </w:r>
      <w:r w:rsidR="0065545C" w:rsidRPr="00D957B7">
        <w:rPr>
          <w:rFonts w:ascii="宋体" w:hAnsi="宋体" w:cs="宋体"/>
        </w:rPr>
        <w:t>统</w:t>
      </w:r>
      <w:r w:rsidRPr="00D957B7">
        <w:t>（</w:t>
      </w:r>
      <w:r w:rsidRPr="00D957B7">
        <w:t>iOS</w:t>
      </w:r>
      <w:r w:rsidRPr="00D957B7">
        <w:t>，</w:t>
      </w:r>
      <w:r w:rsidRPr="00D957B7">
        <w:t>Android</w:t>
      </w:r>
      <w:r w:rsidR="0065545C" w:rsidRPr="00D957B7">
        <w:t>，</w:t>
      </w:r>
      <w:r w:rsidRPr="00D957B7">
        <w:t>WP</w:t>
      </w:r>
      <w:r w:rsidR="0065545C" w:rsidRPr="00D957B7">
        <w:t>）通</w:t>
      </w:r>
      <w:r w:rsidR="0065545C" w:rsidRPr="00D957B7">
        <w:rPr>
          <w:rFonts w:ascii="宋体" w:hAnsi="宋体" w:cs="宋体"/>
        </w:rPr>
        <w:t>过</w:t>
      </w:r>
      <w:r w:rsidRPr="00D957B7">
        <w:t>微信</w:t>
      </w:r>
      <w:r w:rsidRPr="00D957B7">
        <w:rPr>
          <w:rFonts w:hint="eastAsia"/>
        </w:rPr>
        <w:t>内置</w:t>
      </w:r>
      <w:r w:rsidRPr="00D957B7">
        <w:rPr>
          <w:rFonts w:ascii="宋体" w:hAnsi="宋体" w:cs="宋体"/>
        </w:rPr>
        <w:t>浏览</w:t>
      </w:r>
      <w:r w:rsidRPr="00D957B7">
        <w:t>器</w:t>
      </w:r>
      <w:r w:rsidRPr="00D957B7">
        <w:rPr>
          <w:rFonts w:ascii="宋体" w:hAnsi="宋体" w:cs="宋体"/>
        </w:rPr>
        <w:t>进</w:t>
      </w:r>
      <w:r w:rsidRPr="00D957B7">
        <w:t>行</w:t>
      </w:r>
      <w:r w:rsidRPr="00D957B7">
        <w:rPr>
          <w:rFonts w:ascii="宋体" w:hAnsi="宋体" w:cs="宋体"/>
        </w:rPr>
        <w:t>访问</w:t>
      </w:r>
      <w:r w:rsidRPr="00D957B7">
        <w:t>;</w:t>
      </w:r>
    </w:p>
    <w:p w14:paraId="7383D633" w14:textId="77AD1080" w:rsidR="00D957B7" w:rsidRPr="00D957B7" w:rsidRDefault="00D957B7" w:rsidP="00FA1644">
      <w:pPr>
        <w:pStyle w:val="a"/>
        <w:ind w:firstLine="480"/>
      </w:pPr>
      <w:r w:rsidRPr="00D957B7">
        <w:t>商户信息管理子系统以及最美食系统</w:t>
      </w:r>
      <w:r w:rsidRPr="00D957B7">
        <w:rPr>
          <w:rFonts w:hint="eastAsia"/>
        </w:rPr>
        <w:t>运营</w:t>
      </w:r>
      <w:r w:rsidRPr="00D957B7">
        <w:t>管理子系统能够支持</w:t>
      </w:r>
      <w:r w:rsidRPr="00D957B7">
        <w:rPr>
          <w:rFonts w:hint="eastAsia"/>
        </w:rPr>
        <w:t>各个</w:t>
      </w:r>
      <w:r w:rsidRPr="00D957B7">
        <w:t>PC</w:t>
      </w:r>
      <w:r w:rsidRPr="00D957B7">
        <w:rPr>
          <w:rFonts w:hint="eastAsia"/>
        </w:rPr>
        <w:t>操作系统</w:t>
      </w:r>
      <w:r w:rsidRPr="00D957B7">
        <w:t>（</w:t>
      </w:r>
      <w:r w:rsidRPr="00D957B7">
        <w:rPr>
          <w:rFonts w:hint="eastAsia"/>
        </w:rPr>
        <w:t>OS</w:t>
      </w:r>
      <w:r w:rsidRPr="00D957B7">
        <w:t xml:space="preserve"> </w:t>
      </w:r>
      <w:r w:rsidRPr="00D957B7">
        <w:rPr>
          <w:rFonts w:hint="eastAsia"/>
        </w:rPr>
        <w:t>X</w:t>
      </w:r>
      <w:r w:rsidRPr="00D957B7">
        <w:t>，</w:t>
      </w:r>
      <w:r w:rsidRPr="00D957B7">
        <w:t>Window7+</w:t>
      </w:r>
      <w:r w:rsidRPr="00D957B7">
        <w:t>）通过</w:t>
      </w:r>
      <w:r w:rsidRPr="00D957B7">
        <w:t>Chrome</w:t>
      </w:r>
      <w:r w:rsidRPr="00D957B7">
        <w:t>浏览器进行访问；</w:t>
      </w:r>
    </w:p>
    <w:p w14:paraId="1E64F175" w14:textId="663E9CA0" w:rsidR="0065545C" w:rsidRPr="00D957B7" w:rsidRDefault="0065545C" w:rsidP="0065545C">
      <w:pPr>
        <w:pStyle w:val="Heading2"/>
        <w:rPr>
          <w:rFonts w:ascii="Times New Roman" w:hAnsi="Times New Roman"/>
          <w:sz w:val="24"/>
        </w:rPr>
      </w:pPr>
      <w:bookmarkStart w:id="39" w:name="_Toc498836241"/>
      <w:bookmarkStart w:id="40" w:name="_Toc282768766"/>
      <w:bookmarkStart w:id="41" w:name="_Toc436502019"/>
      <w:r w:rsidRPr="00D957B7">
        <w:rPr>
          <w:rFonts w:ascii="Times New Roman" w:hAnsi="Times New Roman"/>
          <w:sz w:val="24"/>
        </w:rPr>
        <w:t>设计约束</w:t>
      </w:r>
      <w:bookmarkEnd w:id="39"/>
      <w:bookmarkEnd w:id="40"/>
      <w:bookmarkEnd w:id="41"/>
    </w:p>
    <w:p w14:paraId="218FC5D6" w14:textId="77777777" w:rsidR="0065545C" w:rsidRPr="00D957B7" w:rsidRDefault="0065545C" w:rsidP="0065545C">
      <w:pPr>
        <w:pStyle w:val="Heading3"/>
        <w:rPr>
          <w:rFonts w:ascii="Times New Roman" w:hAnsi="Times New Roman"/>
          <w:i w:val="0"/>
        </w:rPr>
      </w:pPr>
      <w:bookmarkStart w:id="42" w:name="_Toc366593322"/>
      <w:bookmarkStart w:id="43" w:name="_Toc385712850"/>
      <w:bookmarkStart w:id="44" w:name="_Toc282768767"/>
      <w:bookmarkStart w:id="45" w:name="_Toc498836243"/>
      <w:bookmarkStart w:id="46" w:name="_Toc436502020"/>
      <w:r w:rsidRPr="00D957B7">
        <w:rPr>
          <w:rFonts w:ascii="Times New Roman" w:hAnsi="Times New Roman"/>
          <w:i w:val="0"/>
        </w:rPr>
        <w:t>软件语言</w:t>
      </w:r>
      <w:bookmarkEnd w:id="42"/>
      <w:bookmarkEnd w:id="43"/>
      <w:bookmarkEnd w:id="44"/>
      <w:bookmarkEnd w:id="46"/>
    </w:p>
    <w:p w14:paraId="3B3BB928" w14:textId="65536F98" w:rsidR="006B749C" w:rsidRPr="00D957B7" w:rsidRDefault="0065545C" w:rsidP="00FA1644">
      <w:pPr>
        <w:pStyle w:val="a"/>
        <w:ind w:firstLine="480"/>
      </w:pPr>
      <w:r w:rsidRPr="00D957B7">
        <w:t>本系统</w:t>
      </w:r>
      <w:r w:rsidR="00FE0B77">
        <w:rPr>
          <w:rFonts w:hint="eastAsia"/>
        </w:rPr>
        <w:t>后台</w:t>
      </w:r>
      <w:r w:rsidR="00FE0B77">
        <w:t>服务端</w:t>
      </w:r>
      <w:r w:rsidRPr="00D957B7">
        <w:t>采用</w:t>
      </w:r>
      <w:r w:rsidR="00FE0B77">
        <w:rPr>
          <w:rFonts w:hint="eastAsia"/>
        </w:rPr>
        <w:t>Spring</w:t>
      </w:r>
      <w:r w:rsidR="00FA1644">
        <w:t xml:space="preserve"> Framework</w:t>
      </w:r>
      <w:r w:rsidR="00FE0B77">
        <w:t>（</w:t>
      </w:r>
      <w:r w:rsidR="00FE0B77">
        <w:t>Java</w:t>
      </w:r>
      <w:r w:rsidR="00FE0B77">
        <w:t>语言），</w:t>
      </w:r>
      <w:r w:rsidR="00FE0B77">
        <w:rPr>
          <w:rFonts w:hint="eastAsia"/>
        </w:rPr>
        <w:t>MySQL</w:t>
      </w:r>
      <w:r w:rsidR="00FE0B77">
        <w:t>数据库</w:t>
      </w:r>
      <w:r w:rsidRPr="00D957B7">
        <w:t>，前端采用</w:t>
      </w:r>
      <w:proofErr w:type="spellStart"/>
      <w:r w:rsidR="00FE0B77">
        <w:t>AngularJS</w:t>
      </w:r>
      <w:proofErr w:type="spellEnd"/>
      <w:r w:rsidR="00FE0B77">
        <w:rPr>
          <w:rFonts w:hint="eastAsia"/>
        </w:rPr>
        <w:t>作为</w:t>
      </w:r>
      <w:r w:rsidR="00FE0B77">
        <w:t>框架（</w:t>
      </w:r>
      <w:proofErr w:type="spellStart"/>
      <w:r w:rsidR="00FE0B77">
        <w:t>JavaScript+</w:t>
      </w:r>
      <w:r w:rsidR="00FE0B77">
        <w:rPr>
          <w:rFonts w:hint="eastAsia"/>
        </w:rPr>
        <w:t>Html</w:t>
      </w:r>
      <w:r w:rsidR="00FE0B77">
        <w:t>+</w:t>
      </w:r>
      <w:r w:rsidR="00FE0B77">
        <w:rPr>
          <w:rFonts w:hint="eastAsia"/>
        </w:rPr>
        <w:t>CSS</w:t>
      </w:r>
      <w:proofErr w:type="spellEnd"/>
      <w:r w:rsidR="00FE0B77">
        <w:t>）</w:t>
      </w:r>
      <w:r w:rsidRPr="00D957B7">
        <w:t>；</w:t>
      </w:r>
    </w:p>
    <w:p w14:paraId="03291246" w14:textId="1D392E07" w:rsidR="00243CAA" w:rsidRPr="005A32F5" w:rsidRDefault="00E315D7" w:rsidP="005A32F5">
      <w:pPr>
        <w:pStyle w:val="Heading1"/>
        <w:ind w:left="360" w:hanging="360"/>
        <w:rPr>
          <w:rFonts w:ascii="Times New Roman" w:hAnsi="Times New Roman"/>
          <w:sz w:val="28"/>
        </w:rPr>
      </w:pPr>
      <w:bookmarkStart w:id="47" w:name="_Toc436502021"/>
      <w:bookmarkEnd w:id="45"/>
      <w:r w:rsidRPr="00D957B7">
        <w:rPr>
          <w:rFonts w:ascii="Times New Roman" w:hAnsi="Times New Roman"/>
          <w:sz w:val="28"/>
        </w:rPr>
        <w:lastRenderedPageBreak/>
        <w:t>用例视图</w:t>
      </w:r>
      <w:bookmarkEnd w:id="47"/>
    </w:p>
    <w:p w14:paraId="59AEC04D" w14:textId="45267339" w:rsidR="000A40A7" w:rsidRDefault="005A32F5">
      <w:pPr>
        <w:pStyle w:val="Heading2"/>
        <w:rPr>
          <w:rFonts w:ascii="Times New Roman" w:hAnsi="Times New Roman"/>
          <w:sz w:val="24"/>
        </w:rPr>
      </w:pPr>
      <w:bookmarkStart w:id="48" w:name="_Toc436502022"/>
      <w:r>
        <w:rPr>
          <w:rFonts w:ascii="Times New Roman" w:hAnsi="Times New Roman" w:hint="eastAsia"/>
          <w:sz w:val="24"/>
        </w:rPr>
        <w:t>面向</w:t>
      </w:r>
      <w:r>
        <w:rPr>
          <w:rFonts w:ascii="Times New Roman" w:hAnsi="Times New Roman"/>
          <w:sz w:val="24"/>
        </w:rPr>
        <w:t>食客的微信公众号</w:t>
      </w:r>
      <w:bookmarkEnd w:id="48"/>
    </w:p>
    <w:p w14:paraId="7612E598" w14:textId="77777777" w:rsidR="00301681" w:rsidRDefault="005A32F5" w:rsidP="00301681">
      <w:pPr>
        <w:keepNext/>
        <w:jc w:val="center"/>
      </w:pPr>
      <w:r w:rsidRPr="00E1765A">
        <w:rPr>
          <w:noProof/>
          <w:lang w:eastAsia="en-US"/>
        </w:rPr>
        <w:drawing>
          <wp:inline distT="0" distB="0" distL="0" distR="0" wp14:anchorId="1C4BEF36" wp14:editId="6A6AC449">
            <wp:extent cx="4141742" cy="29065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689" cy="294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8BC63" w14:textId="3F1EE162" w:rsidR="005A32F5" w:rsidRDefault="00301681" w:rsidP="00301681">
      <w:pPr>
        <w:pStyle w:val="Caption"/>
        <w:jc w:val="center"/>
      </w:pPr>
      <w:r>
        <w:t xml:space="preserve">Figure </w:t>
      </w:r>
      <w:fldSimple w:instr=" STYLEREF 1 \s ">
        <w:r w:rsidR="00F23D87">
          <w:rPr>
            <w:noProof/>
          </w:rPr>
          <w:t>4</w:t>
        </w:r>
      </w:fldSimple>
      <w:r w:rsidR="00F23D87">
        <w:noBreakHyphen/>
      </w:r>
      <w:fldSimple w:instr=" SEQ Figure \* ARABIC \s 1 ">
        <w:r w:rsidR="00F23D87">
          <w:rPr>
            <w:noProof/>
          </w:rPr>
          <w:t>1</w:t>
        </w:r>
      </w:fldSimple>
      <w:r>
        <w:t>面向食客的微信公众号子系统用例图</w:t>
      </w:r>
    </w:p>
    <w:p w14:paraId="7CA2431D" w14:textId="5996847A" w:rsidR="005A32F5" w:rsidRPr="005A32F5" w:rsidRDefault="005A32F5" w:rsidP="00301681">
      <w:pPr>
        <w:pStyle w:val="Caption"/>
      </w:pPr>
    </w:p>
    <w:p w14:paraId="20141EA5" w14:textId="5CC431B3" w:rsidR="00B77B47" w:rsidRPr="00D957B7" w:rsidRDefault="005A32F5" w:rsidP="00B77B47">
      <w:pPr>
        <w:pStyle w:val="Heading3"/>
        <w:rPr>
          <w:rFonts w:ascii="Times New Roman" w:hAnsi="Times New Roman"/>
          <w:i w:val="0"/>
        </w:rPr>
      </w:pPr>
      <w:bookmarkStart w:id="49" w:name="_Toc436502023"/>
      <w:r>
        <w:rPr>
          <w:rFonts w:ascii="Times New Roman" w:hAnsi="Times New Roman" w:hint="eastAsia"/>
          <w:i w:val="0"/>
        </w:rPr>
        <w:t>注册</w:t>
      </w:r>
      <w:r>
        <w:rPr>
          <w:rFonts w:ascii="Times New Roman" w:hAnsi="Times New Roman"/>
          <w:i w:val="0"/>
        </w:rPr>
        <w:t>与登录</w:t>
      </w:r>
      <w:bookmarkEnd w:id="49"/>
    </w:p>
    <w:p w14:paraId="3EE87429" w14:textId="6E403609" w:rsidR="00243CAA" w:rsidRPr="00D957B7" w:rsidRDefault="005A32F5" w:rsidP="00FA1644">
      <w:pPr>
        <w:pStyle w:val="a"/>
        <w:ind w:firstLine="480"/>
      </w:pPr>
      <w:r>
        <w:rPr>
          <w:rFonts w:hint="eastAsia"/>
        </w:rPr>
        <w:t>用户</w:t>
      </w:r>
      <w:r>
        <w:t>在</w:t>
      </w:r>
      <w:r>
        <w:rPr>
          <w:rFonts w:hint="eastAsia"/>
        </w:rPr>
        <w:t>最美食</w:t>
      </w:r>
      <w:r>
        <w:t>会员预定系统</w:t>
      </w:r>
      <w:r>
        <w:rPr>
          <w:rFonts w:hint="eastAsia"/>
        </w:rPr>
        <w:t>里</w:t>
      </w:r>
      <w:r>
        <w:t>进行会员的注册，</w:t>
      </w:r>
      <w:r>
        <w:rPr>
          <w:rFonts w:hint="eastAsia"/>
        </w:rPr>
        <w:t>注册</w:t>
      </w:r>
      <w:r>
        <w:t>后可以登录</w:t>
      </w:r>
      <w:r w:rsidR="00301681">
        <w:t>。</w:t>
      </w:r>
      <w:r w:rsidR="00301681">
        <w:rPr>
          <w:rFonts w:hint="eastAsia"/>
        </w:rPr>
        <w:t>注册</w:t>
      </w:r>
      <w:r w:rsidR="00301681">
        <w:t>的方式有两种，</w:t>
      </w:r>
      <w:r w:rsidR="00301681">
        <w:rPr>
          <w:rFonts w:hint="eastAsia"/>
        </w:rPr>
        <w:t>一种</w:t>
      </w:r>
      <w:r w:rsidR="00301681">
        <w:t>是用户主动注册，</w:t>
      </w:r>
      <w:r w:rsidR="00301681">
        <w:rPr>
          <w:rFonts w:hint="eastAsia"/>
        </w:rPr>
        <w:t>另一种</w:t>
      </w:r>
      <w:r w:rsidR="00301681">
        <w:t>是邀请注册。</w:t>
      </w:r>
    </w:p>
    <w:p w14:paraId="76BD2906" w14:textId="6EBD39B4" w:rsidR="00B77B47" w:rsidRPr="00D957B7" w:rsidRDefault="00301681" w:rsidP="00B77B47">
      <w:pPr>
        <w:pStyle w:val="Heading3"/>
        <w:rPr>
          <w:rFonts w:ascii="Times New Roman" w:hAnsi="Times New Roman"/>
          <w:i w:val="0"/>
        </w:rPr>
      </w:pPr>
      <w:bookmarkStart w:id="50" w:name="_Toc436502024"/>
      <w:r>
        <w:rPr>
          <w:rFonts w:ascii="Times New Roman" w:hAnsi="Times New Roman" w:hint="eastAsia"/>
          <w:i w:val="0"/>
        </w:rPr>
        <w:t>查看</w:t>
      </w:r>
      <w:r>
        <w:rPr>
          <w:rFonts w:ascii="Times New Roman" w:hAnsi="Times New Roman"/>
          <w:i w:val="0"/>
        </w:rPr>
        <w:t>会员信息</w:t>
      </w:r>
      <w:bookmarkEnd w:id="50"/>
    </w:p>
    <w:p w14:paraId="51DBCD1B" w14:textId="7D7FDD74" w:rsidR="00243CAA" w:rsidRPr="00D957B7" w:rsidRDefault="00301681" w:rsidP="00FA1644">
      <w:pPr>
        <w:pStyle w:val="a"/>
        <w:ind w:firstLine="480"/>
      </w:pPr>
      <w:r>
        <w:t>用户</w:t>
      </w:r>
      <w:r>
        <w:rPr>
          <w:rFonts w:hint="eastAsia"/>
        </w:rPr>
        <w:t>登录</w:t>
      </w:r>
      <w:r>
        <w:t>到最美食会员预定系统中后，</w:t>
      </w:r>
      <w:r>
        <w:rPr>
          <w:rFonts w:hint="eastAsia"/>
        </w:rPr>
        <w:t>可以</w:t>
      </w:r>
      <w:r>
        <w:t>查看</w:t>
      </w:r>
      <w:r>
        <w:rPr>
          <w:rFonts w:hint="eastAsia"/>
        </w:rPr>
        <w:t>会员</w:t>
      </w:r>
      <w:r>
        <w:t>信息，</w:t>
      </w:r>
      <w:r>
        <w:rPr>
          <w:rFonts w:hint="eastAsia"/>
        </w:rPr>
        <w:t>包括</w:t>
      </w:r>
      <w:r>
        <w:t>属于哪一级别的会员、</w:t>
      </w:r>
      <w:r>
        <w:rPr>
          <w:rFonts w:hint="eastAsia"/>
        </w:rPr>
        <w:t>享受</w:t>
      </w:r>
      <w:r>
        <w:t>何等优惠、</w:t>
      </w:r>
      <w:r>
        <w:rPr>
          <w:rFonts w:hint="eastAsia"/>
        </w:rPr>
        <w:t>会员</w:t>
      </w:r>
      <w:r>
        <w:t>期限等等</w:t>
      </w:r>
      <w:r w:rsidR="00243CAA" w:rsidRPr="00D957B7">
        <w:t>。</w:t>
      </w:r>
      <w:r>
        <w:t>同时</w:t>
      </w:r>
      <w:r>
        <w:rPr>
          <w:rFonts w:hint="eastAsia"/>
        </w:rPr>
        <w:t>也</w:t>
      </w:r>
      <w:r>
        <w:t>可以进行会员的购买与升级。</w:t>
      </w:r>
    </w:p>
    <w:p w14:paraId="78585D72" w14:textId="0E8852D1" w:rsidR="00B77B47" w:rsidRPr="00D957B7" w:rsidRDefault="00301681" w:rsidP="00B77B47">
      <w:pPr>
        <w:pStyle w:val="Heading3"/>
        <w:rPr>
          <w:rFonts w:ascii="Times New Roman" w:hAnsi="Times New Roman"/>
          <w:i w:val="0"/>
        </w:rPr>
      </w:pPr>
      <w:bookmarkStart w:id="51" w:name="_Toc436502025"/>
      <w:r>
        <w:rPr>
          <w:rFonts w:ascii="Times New Roman" w:hAnsi="Times New Roman" w:hint="eastAsia"/>
          <w:i w:val="0"/>
        </w:rPr>
        <w:t>餐厅</w:t>
      </w:r>
      <w:r>
        <w:rPr>
          <w:rFonts w:ascii="Times New Roman" w:hAnsi="Times New Roman"/>
          <w:i w:val="0"/>
        </w:rPr>
        <w:t>搜索与推荐</w:t>
      </w:r>
      <w:bookmarkEnd w:id="51"/>
    </w:p>
    <w:p w14:paraId="7105DA0B" w14:textId="3574B79F" w:rsidR="00B77B47" w:rsidRDefault="00301681" w:rsidP="00FA1644">
      <w:pPr>
        <w:pStyle w:val="a"/>
        <w:ind w:firstLine="480"/>
      </w:pPr>
      <w:r>
        <w:t>用户</w:t>
      </w:r>
      <w:r>
        <w:rPr>
          <w:rFonts w:hint="eastAsia"/>
        </w:rPr>
        <w:t>登录</w:t>
      </w:r>
      <w:r>
        <w:t>到最美食会员预定系统中后，</w:t>
      </w:r>
      <w:r>
        <w:rPr>
          <w:rFonts w:hint="eastAsia"/>
        </w:rPr>
        <w:t>后台</w:t>
      </w:r>
      <w:r>
        <w:t>对</w:t>
      </w:r>
      <w:r>
        <w:rPr>
          <w:rFonts w:hint="eastAsia"/>
        </w:rPr>
        <w:t>用户</w:t>
      </w:r>
      <w:r>
        <w:t>提供餐厅推荐与</w:t>
      </w:r>
      <w:r>
        <w:rPr>
          <w:rFonts w:hint="eastAsia"/>
        </w:rPr>
        <w:t>搜索</w:t>
      </w:r>
      <w:r>
        <w:t>功能。</w:t>
      </w:r>
      <w:r>
        <w:rPr>
          <w:rFonts w:hint="eastAsia"/>
        </w:rPr>
        <w:t>如果</w:t>
      </w:r>
      <w:r>
        <w:t>用户选中了一个餐厅，</w:t>
      </w:r>
      <w:r>
        <w:rPr>
          <w:rFonts w:hint="eastAsia"/>
        </w:rPr>
        <w:t>即可</w:t>
      </w:r>
      <w:r>
        <w:t>一键预定该餐厅。</w:t>
      </w:r>
    </w:p>
    <w:p w14:paraId="26432FA3" w14:textId="77777777" w:rsidR="00301681" w:rsidRDefault="00301681" w:rsidP="00301681">
      <w:pPr>
        <w:rPr>
          <w:rFonts w:ascii="Times New Roman" w:hAnsi="Times New Roman"/>
        </w:rPr>
      </w:pPr>
    </w:p>
    <w:p w14:paraId="7A875422" w14:textId="77777777" w:rsidR="00301681" w:rsidRDefault="00301681" w:rsidP="00301681">
      <w:pPr>
        <w:rPr>
          <w:rFonts w:ascii="Times New Roman" w:hAnsi="Times New Roman"/>
        </w:rPr>
      </w:pPr>
    </w:p>
    <w:p w14:paraId="34B386FA" w14:textId="220E4690" w:rsidR="00301681" w:rsidRPr="00301681" w:rsidRDefault="00301681" w:rsidP="00301681">
      <w:pPr>
        <w:pStyle w:val="Heading2"/>
        <w:rPr>
          <w:rFonts w:ascii="Times New Roman" w:hAnsi="Times New Roman"/>
          <w:sz w:val="24"/>
        </w:rPr>
      </w:pPr>
      <w:bookmarkStart w:id="52" w:name="_Toc436502026"/>
      <w:r w:rsidRPr="00301681">
        <w:rPr>
          <w:rFonts w:ascii="Times New Roman" w:hAnsi="Times New Roman" w:hint="eastAsia"/>
          <w:sz w:val="24"/>
        </w:rPr>
        <w:lastRenderedPageBreak/>
        <w:t>商户</w:t>
      </w:r>
      <w:r w:rsidRPr="00301681">
        <w:rPr>
          <w:rFonts w:ascii="Times New Roman" w:hAnsi="Times New Roman"/>
          <w:sz w:val="24"/>
        </w:rPr>
        <w:t>信息管理子系统</w:t>
      </w:r>
      <w:bookmarkEnd w:id="52"/>
    </w:p>
    <w:p w14:paraId="76022DEA" w14:textId="77777777" w:rsidR="00A63A42" w:rsidRDefault="00301681" w:rsidP="00A63A42">
      <w:pPr>
        <w:keepNext/>
        <w:jc w:val="center"/>
      </w:pPr>
      <w:r w:rsidRPr="00E1765A">
        <w:rPr>
          <w:noProof/>
          <w:lang w:eastAsia="en-US"/>
        </w:rPr>
        <w:drawing>
          <wp:inline distT="0" distB="0" distL="0" distR="0" wp14:anchorId="565D792F" wp14:editId="602BA02B">
            <wp:extent cx="2459899" cy="267273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61" cy="269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7167B" w14:textId="12F7A19F" w:rsidR="00CB3ABC" w:rsidRDefault="00A63A42" w:rsidP="00CB3ABC">
      <w:pPr>
        <w:pStyle w:val="Caption"/>
        <w:jc w:val="center"/>
      </w:pPr>
      <w:r>
        <w:t xml:space="preserve">Figure </w:t>
      </w:r>
      <w:fldSimple w:instr=" STYLEREF 1 \s ">
        <w:r w:rsidR="00F23D87">
          <w:rPr>
            <w:noProof/>
          </w:rPr>
          <w:t>4</w:t>
        </w:r>
      </w:fldSimple>
      <w:r w:rsidR="00F23D87">
        <w:noBreakHyphen/>
      </w:r>
      <w:fldSimple w:instr=" SEQ Figure \* ARABIC \s 1 ">
        <w:r w:rsidR="00F23D87">
          <w:rPr>
            <w:noProof/>
          </w:rPr>
          <w:t>2</w:t>
        </w:r>
      </w:fldSimple>
      <w:r>
        <w:t xml:space="preserve"> </w:t>
      </w:r>
      <w:r>
        <w:t>面向商户的信息管理子系统</w:t>
      </w:r>
    </w:p>
    <w:p w14:paraId="79040782" w14:textId="50D6E0AE" w:rsidR="00CB3ABC" w:rsidRPr="00122F97" w:rsidRDefault="00A07AD2" w:rsidP="00CB3ABC">
      <w:pPr>
        <w:pStyle w:val="Heading3"/>
        <w:rPr>
          <w:i w:val="0"/>
        </w:rPr>
      </w:pPr>
      <w:bookmarkStart w:id="53" w:name="_Toc436502027"/>
      <w:r w:rsidRPr="00122F97">
        <w:rPr>
          <w:i w:val="0"/>
        </w:rPr>
        <w:t>餐厅信息维护</w:t>
      </w:r>
      <w:bookmarkEnd w:id="53"/>
    </w:p>
    <w:p w14:paraId="5E765058" w14:textId="6CC10E17" w:rsidR="00A07AD2" w:rsidRPr="00122F97" w:rsidRDefault="001963EF" w:rsidP="00FA1644">
      <w:pPr>
        <w:pStyle w:val="a"/>
        <w:ind w:firstLine="480"/>
      </w:pPr>
      <w:r w:rsidRPr="00122F97">
        <w:rPr>
          <w:rFonts w:hint="eastAsia"/>
        </w:rPr>
        <w:t>每个</w:t>
      </w:r>
      <w:r w:rsidRPr="00122F97">
        <w:t>餐厅</w:t>
      </w:r>
      <w:r w:rsidR="00122F97" w:rsidRPr="00122F97">
        <w:rPr>
          <w:rFonts w:hint="eastAsia"/>
        </w:rPr>
        <w:t>在</w:t>
      </w:r>
      <w:r w:rsidR="00122F97" w:rsidRPr="00122F97">
        <w:t>PC</w:t>
      </w:r>
      <w:r w:rsidR="00122F97" w:rsidRPr="00122F97">
        <w:rPr>
          <w:rFonts w:hint="eastAsia"/>
        </w:rPr>
        <w:t>端</w:t>
      </w:r>
      <w:r w:rsidR="00122F97" w:rsidRPr="00122F97">
        <w:t>登陆到最美食商户管理子系统的主页</w:t>
      </w:r>
      <w:r w:rsidRPr="00122F97">
        <w:t>，</w:t>
      </w:r>
      <w:r w:rsidR="00122F97" w:rsidRPr="00122F97">
        <w:t>主页</w:t>
      </w:r>
      <w:r w:rsidRPr="00122F97">
        <w:t>里面有餐厅的</w:t>
      </w:r>
      <w:r w:rsidRPr="00122F97">
        <w:rPr>
          <w:rFonts w:hint="eastAsia"/>
        </w:rPr>
        <w:t>菜品</w:t>
      </w:r>
      <w:r w:rsidRPr="00122F97">
        <w:t>介绍，</w:t>
      </w:r>
      <w:r w:rsidRPr="00122F97">
        <w:rPr>
          <w:rFonts w:hint="eastAsia"/>
        </w:rPr>
        <w:t>餐厅</w:t>
      </w:r>
      <w:r w:rsidRPr="00122F97">
        <w:t>介绍等。</w:t>
      </w:r>
      <w:r w:rsidRPr="00122F97">
        <w:rPr>
          <w:rFonts w:hint="eastAsia"/>
        </w:rPr>
        <w:t>餐厅工作人员</w:t>
      </w:r>
      <w:r w:rsidR="00122F97" w:rsidRPr="00122F97">
        <w:rPr>
          <w:rFonts w:hint="eastAsia"/>
        </w:rPr>
        <w:t>可以</w:t>
      </w:r>
      <w:r w:rsidRPr="00122F97">
        <w:t>编辑餐厅信息。</w:t>
      </w:r>
    </w:p>
    <w:p w14:paraId="4B9D613E" w14:textId="3DBD5C9C" w:rsidR="001963EF" w:rsidRPr="00122F97" w:rsidRDefault="001963EF" w:rsidP="001963EF">
      <w:pPr>
        <w:pStyle w:val="Heading3"/>
        <w:rPr>
          <w:i w:val="0"/>
        </w:rPr>
      </w:pPr>
      <w:bookmarkStart w:id="54" w:name="_Toc436502028"/>
      <w:r w:rsidRPr="00122F97">
        <w:rPr>
          <w:i w:val="0"/>
        </w:rPr>
        <w:t>统计信息汇总</w:t>
      </w:r>
      <w:bookmarkEnd w:id="54"/>
    </w:p>
    <w:p w14:paraId="2496A35E" w14:textId="141C3780" w:rsidR="001963EF" w:rsidRPr="00122F97" w:rsidRDefault="001963EF" w:rsidP="00FA1644">
      <w:pPr>
        <w:pStyle w:val="a"/>
        <w:ind w:firstLine="480"/>
      </w:pPr>
      <w:r w:rsidRPr="00122F97">
        <w:rPr>
          <w:rFonts w:hint="eastAsia"/>
        </w:rPr>
        <w:t>后台</w:t>
      </w:r>
      <w:r w:rsidR="00122F97" w:rsidRPr="00122F97">
        <w:t>服务端</w:t>
      </w:r>
      <w:r w:rsidRPr="00122F97">
        <w:t>会记录每个餐厅的</w:t>
      </w:r>
      <w:r w:rsidRPr="00122F97">
        <w:rPr>
          <w:rFonts w:hint="eastAsia"/>
        </w:rPr>
        <w:t>被</w:t>
      </w:r>
      <w:r w:rsidRPr="00122F97">
        <w:t>消费次数，</w:t>
      </w:r>
      <w:r w:rsidRPr="00122F97">
        <w:rPr>
          <w:rFonts w:hint="eastAsia"/>
        </w:rPr>
        <w:t>餐厅</w:t>
      </w:r>
      <w:r w:rsidRPr="00122F97">
        <w:t>工作人员可以在</w:t>
      </w:r>
      <w:r w:rsidR="00122F97" w:rsidRPr="00122F97">
        <w:t>最美食商户管理子系统</w:t>
      </w:r>
      <w:r w:rsidRPr="00122F97">
        <w:rPr>
          <w:rFonts w:hint="eastAsia"/>
        </w:rPr>
        <w:t>中</w:t>
      </w:r>
      <w:r w:rsidRPr="00122F97">
        <w:t>看到餐厅的相关统计</w:t>
      </w:r>
      <w:r w:rsidRPr="00122F97">
        <w:rPr>
          <w:rFonts w:hint="eastAsia"/>
        </w:rPr>
        <w:t>信息</w:t>
      </w:r>
      <w:r w:rsidRPr="00122F97">
        <w:t>，</w:t>
      </w:r>
      <w:r w:rsidRPr="00122F97">
        <w:rPr>
          <w:rFonts w:hint="eastAsia"/>
        </w:rPr>
        <w:t>如</w:t>
      </w:r>
      <w:r w:rsidRPr="00122F97">
        <w:t>每个月有</w:t>
      </w:r>
      <w:r w:rsidRPr="00122F97">
        <w:rPr>
          <w:rFonts w:hint="eastAsia"/>
        </w:rPr>
        <w:t>多少人</w:t>
      </w:r>
      <w:r w:rsidRPr="00122F97">
        <w:t>是以最美食会员的身份来消费的</w:t>
      </w:r>
      <w:r w:rsidRPr="00122F97">
        <w:rPr>
          <w:rFonts w:hint="eastAsia"/>
        </w:rPr>
        <w:t>等等</w:t>
      </w:r>
      <w:r w:rsidRPr="00122F97">
        <w:t>。</w:t>
      </w:r>
    </w:p>
    <w:p w14:paraId="69605DC9" w14:textId="5B148D05" w:rsidR="00C02951" w:rsidRPr="00122F97" w:rsidRDefault="001963EF" w:rsidP="001963EF">
      <w:pPr>
        <w:pStyle w:val="Heading3"/>
        <w:rPr>
          <w:i w:val="0"/>
        </w:rPr>
      </w:pPr>
      <w:bookmarkStart w:id="55" w:name="_Toc436502029"/>
      <w:r w:rsidRPr="00122F97">
        <w:rPr>
          <w:i w:val="0"/>
        </w:rPr>
        <w:t>管理历史预定信息</w:t>
      </w:r>
      <w:bookmarkEnd w:id="55"/>
    </w:p>
    <w:p w14:paraId="1FF548CA" w14:textId="487C4169" w:rsidR="001963EF" w:rsidRPr="00122F97" w:rsidRDefault="001963EF" w:rsidP="00FA1644">
      <w:pPr>
        <w:pStyle w:val="a"/>
        <w:ind w:firstLine="480"/>
      </w:pPr>
      <w:r w:rsidRPr="00122F97">
        <w:rPr>
          <w:rFonts w:hint="eastAsia"/>
        </w:rPr>
        <w:t>餐厅</w:t>
      </w:r>
      <w:r w:rsidRPr="00122F97">
        <w:t>工作</w:t>
      </w:r>
      <w:r w:rsidRPr="00122F97">
        <w:rPr>
          <w:rFonts w:hint="eastAsia"/>
        </w:rPr>
        <w:t>人员</w:t>
      </w:r>
      <w:r w:rsidRPr="00122F97">
        <w:t>可以对历史预定信息进行编辑</w:t>
      </w:r>
    </w:p>
    <w:p w14:paraId="61E63E85" w14:textId="2608E169" w:rsidR="001963EF" w:rsidRPr="00122F97" w:rsidRDefault="001963EF" w:rsidP="001963EF">
      <w:pPr>
        <w:pStyle w:val="Heading3"/>
        <w:rPr>
          <w:i w:val="0"/>
        </w:rPr>
      </w:pPr>
      <w:bookmarkStart w:id="56" w:name="_Toc436502030"/>
      <w:r w:rsidRPr="00122F97">
        <w:rPr>
          <w:i w:val="0"/>
        </w:rPr>
        <w:t>实时处理预定信息</w:t>
      </w:r>
      <w:bookmarkEnd w:id="56"/>
    </w:p>
    <w:p w14:paraId="56A460D3" w14:textId="36E6EFF3" w:rsidR="001963EF" w:rsidRDefault="00122F97" w:rsidP="00FA1644">
      <w:pPr>
        <w:pStyle w:val="a"/>
        <w:ind w:firstLine="480"/>
      </w:pPr>
      <w:r>
        <w:t>当</w:t>
      </w:r>
      <w:r>
        <w:rPr>
          <w:rFonts w:hint="eastAsia"/>
        </w:rPr>
        <w:t>有</w:t>
      </w:r>
      <w:r>
        <w:t>用户预定餐厅后，</w:t>
      </w:r>
      <w:r>
        <w:rPr>
          <w:rFonts w:hint="eastAsia"/>
        </w:rPr>
        <w:t>后台</w:t>
      </w:r>
      <w:r>
        <w:t>会将消息推送给</w:t>
      </w:r>
      <w:r>
        <w:rPr>
          <w:rFonts w:hint="eastAsia"/>
        </w:rPr>
        <w:t>相应的</w:t>
      </w:r>
      <w:r>
        <w:t>餐厅网页（并发出语音提示），餐厅工作人员可以一键</w:t>
      </w:r>
      <w:r>
        <w:rPr>
          <w:rFonts w:hint="eastAsia"/>
        </w:rPr>
        <w:t>接受</w:t>
      </w:r>
      <w:r>
        <w:t>预定。</w:t>
      </w:r>
    </w:p>
    <w:p w14:paraId="04CC9EF0" w14:textId="77777777" w:rsidR="00151948" w:rsidRDefault="00151948" w:rsidP="001963EF"/>
    <w:p w14:paraId="38FA1E3A" w14:textId="3E2E03D6" w:rsidR="00151948" w:rsidRPr="004D7221" w:rsidRDefault="004D7221" w:rsidP="004D7221">
      <w:pPr>
        <w:pStyle w:val="Heading2"/>
        <w:rPr>
          <w:rFonts w:ascii="Times New Roman" w:hAnsi="Times New Roman"/>
          <w:sz w:val="24"/>
        </w:rPr>
      </w:pPr>
      <w:bookmarkStart w:id="57" w:name="_Toc436502031"/>
      <w:r w:rsidRPr="004D7221">
        <w:rPr>
          <w:rFonts w:ascii="Times New Roman" w:hAnsi="Times New Roman" w:hint="eastAsia"/>
          <w:sz w:val="24"/>
        </w:rPr>
        <w:lastRenderedPageBreak/>
        <w:t>最美食系统运营管理</w:t>
      </w:r>
      <w:r w:rsidRPr="004D7221">
        <w:rPr>
          <w:rFonts w:ascii="Times New Roman" w:hAnsi="Times New Roman"/>
          <w:sz w:val="24"/>
        </w:rPr>
        <w:t>子</w:t>
      </w:r>
      <w:r w:rsidRPr="004D7221">
        <w:rPr>
          <w:rFonts w:ascii="Times New Roman" w:hAnsi="Times New Roman" w:hint="eastAsia"/>
          <w:sz w:val="24"/>
        </w:rPr>
        <w:t>系统</w:t>
      </w:r>
      <w:bookmarkEnd w:id="57"/>
    </w:p>
    <w:p w14:paraId="17E9DC29" w14:textId="77777777" w:rsidR="004D7221" w:rsidRDefault="004D7221" w:rsidP="004D7221">
      <w:pPr>
        <w:keepNext/>
        <w:jc w:val="center"/>
      </w:pPr>
      <w:r w:rsidRPr="00E1765A">
        <w:rPr>
          <w:noProof/>
          <w:lang w:eastAsia="en-US"/>
        </w:rPr>
        <w:drawing>
          <wp:inline distT="0" distB="0" distL="0" distR="0" wp14:anchorId="0BF461C4" wp14:editId="14CA72E0">
            <wp:extent cx="2925264" cy="16306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317" cy="165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41A33" w14:textId="02C1E09A" w:rsidR="00DE726C" w:rsidRDefault="004D7221" w:rsidP="004D7221">
      <w:pPr>
        <w:pStyle w:val="Caption"/>
        <w:jc w:val="center"/>
      </w:pPr>
      <w:r>
        <w:t xml:space="preserve">Figure </w:t>
      </w:r>
      <w:fldSimple w:instr=" STYLEREF 1 \s ">
        <w:r w:rsidR="00F23D87">
          <w:rPr>
            <w:noProof/>
          </w:rPr>
          <w:t>4</w:t>
        </w:r>
      </w:fldSimple>
      <w:r w:rsidR="00F23D87">
        <w:noBreakHyphen/>
      </w:r>
      <w:fldSimple w:instr=" SEQ Figure \* ARABIC \s 1 ">
        <w:r w:rsidR="00F23D87">
          <w:rPr>
            <w:noProof/>
          </w:rPr>
          <w:t>3</w:t>
        </w:r>
      </w:fldSimple>
      <w:r>
        <w:t xml:space="preserve"> </w:t>
      </w:r>
      <w:r>
        <w:t>最美食系统运营管理子系统</w:t>
      </w:r>
    </w:p>
    <w:p w14:paraId="3582710E" w14:textId="5FED1E76" w:rsidR="004D7221" w:rsidRPr="00B266AC" w:rsidRDefault="003C4C3C" w:rsidP="003C4C3C">
      <w:pPr>
        <w:pStyle w:val="Heading3"/>
        <w:rPr>
          <w:i w:val="0"/>
        </w:rPr>
      </w:pPr>
      <w:bookmarkStart w:id="58" w:name="_Toc436502032"/>
      <w:r w:rsidRPr="00B266AC">
        <w:rPr>
          <w:i w:val="0"/>
        </w:rPr>
        <w:t>用户信息管理</w:t>
      </w:r>
      <w:bookmarkEnd w:id="58"/>
    </w:p>
    <w:p w14:paraId="26B675D4" w14:textId="5553E942" w:rsidR="003C4C3C" w:rsidRPr="00B266AC" w:rsidRDefault="003C4C3C" w:rsidP="00FA1644">
      <w:pPr>
        <w:pStyle w:val="a"/>
        <w:ind w:firstLine="480"/>
      </w:pPr>
      <w:r w:rsidRPr="00B266AC">
        <w:t>系统管理员可以登录到本子系统，</w:t>
      </w:r>
      <w:r w:rsidRPr="00B266AC">
        <w:rPr>
          <w:rFonts w:hint="eastAsia"/>
        </w:rPr>
        <w:t>可对</w:t>
      </w:r>
      <w:r w:rsidRPr="00B266AC">
        <w:t>用户进行增删查改。</w:t>
      </w:r>
    </w:p>
    <w:p w14:paraId="40D2FB24" w14:textId="3F89128E" w:rsidR="003C4C3C" w:rsidRPr="00B266AC" w:rsidRDefault="003C4C3C" w:rsidP="003C4C3C">
      <w:pPr>
        <w:pStyle w:val="Heading3"/>
        <w:rPr>
          <w:i w:val="0"/>
        </w:rPr>
      </w:pPr>
      <w:bookmarkStart w:id="59" w:name="_Toc436502033"/>
      <w:r w:rsidRPr="00B266AC">
        <w:rPr>
          <w:i w:val="0"/>
        </w:rPr>
        <w:t>集群运行状态管理</w:t>
      </w:r>
      <w:bookmarkEnd w:id="59"/>
    </w:p>
    <w:p w14:paraId="64D347B9" w14:textId="2DAAFBB9" w:rsidR="003C4C3C" w:rsidRDefault="003C4C3C" w:rsidP="00FA1644">
      <w:pPr>
        <w:pStyle w:val="a"/>
        <w:ind w:firstLine="480"/>
      </w:pPr>
      <w:r w:rsidRPr="00B266AC">
        <w:t>系统管理员可以对每个集群</w:t>
      </w:r>
      <w:r w:rsidR="00550378" w:rsidRPr="00B266AC">
        <w:t>的</w:t>
      </w:r>
      <w:r w:rsidR="00550378">
        <w:t>容器的运行状况（</w:t>
      </w:r>
      <w:r w:rsidR="00550378">
        <w:t>CPU/M</w:t>
      </w:r>
      <w:r w:rsidR="00550378">
        <w:rPr>
          <w:rFonts w:hint="eastAsia"/>
        </w:rPr>
        <w:t>e</w:t>
      </w:r>
      <w:r w:rsidR="00550378">
        <w:t>mory/IO</w:t>
      </w:r>
      <w:r w:rsidR="00550378">
        <w:t>）</w:t>
      </w:r>
      <w:r>
        <w:t>进行监控，</w:t>
      </w:r>
      <w:r>
        <w:rPr>
          <w:rFonts w:hint="eastAsia"/>
        </w:rPr>
        <w:t>并</w:t>
      </w:r>
      <w:r>
        <w:t>对容器进行</w:t>
      </w:r>
      <w:r>
        <w:rPr>
          <w:rFonts w:hint="eastAsia"/>
        </w:rPr>
        <w:t>管理</w:t>
      </w:r>
      <w:r>
        <w:t>。</w:t>
      </w:r>
    </w:p>
    <w:p w14:paraId="18737474" w14:textId="77777777" w:rsidR="003C4C3C" w:rsidRPr="004D7221" w:rsidRDefault="003C4C3C" w:rsidP="004D7221"/>
    <w:p w14:paraId="607A0ED4" w14:textId="77777777" w:rsidR="009867BD" w:rsidRPr="001101AA" w:rsidRDefault="00E315D7" w:rsidP="009867BD">
      <w:pPr>
        <w:pStyle w:val="Heading1"/>
        <w:ind w:left="360" w:hanging="360"/>
        <w:rPr>
          <w:rFonts w:ascii="Times New Roman" w:hAnsi="Times New Roman"/>
          <w:sz w:val="28"/>
        </w:rPr>
      </w:pPr>
      <w:bookmarkStart w:id="60" w:name="_Toc436502034"/>
      <w:r w:rsidRPr="001101AA">
        <w:rPr>
          <w:rFonts w:ascii="Times New Roman" w:hAnsi="Times New Roman"/>
          <w:sz w:val="28"/>
        </w:rPr>
        <w:t>逻辑视图</w:t>
      </w:r>
      <w:bookmarkEnd w:id="60"/>
    </w:p>
    <w:p w14:paraId="4802477F" w14:textId="77777777" w:rsidR="005A57AB" w:rsidRPr="001101AA" w:rsidRDefault="005A57AB" w:rsidP="005A57AB">
      <w:pPr>
        <w:rPr>
          <w:rFonts w:ascii="Times New Roman" w:hAnsi="Times New Roman"/>
        </w:rPr>
      </w:pPr>
    </w:p>
    <w:p w14:paraId="242D51AA" w14:textId="47DF1D86" w:rsidR="005A57AB" w:rsidRPr="001101AA" w:rsidRDefault="008548D4" w:rsidP="005A57AB">
      <w:pPr>
        <w:jc w:val="center"/>
        <w:rPr>
          <w:rFonts w:ascii="Times New Roman" w:hAnsi="Times New Roman"/>
        </w:rPr>
      </w:pPr>
      <w:r w:rsidRPr="008548D4">
        <w:rPr>
          <w:rFonts w:ascii="Times New Roman" w:hAnsi="Times New Roman"/>
          <w:noProof/>
          <w:lang w:eastAsia="en-US"/>
        </w:rPr>
        <w:drawing>
          <wp:inline distT="0" distB="0" distL="0" distR="0" wp14:anchorId="557C87A1" wp14:editId="3F25204F">
            <wp:extent cx="1782264" cy="331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283" cy="332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C21E" w14:textId="69DE15CD" w:rsidR="003D7BC7" w:rsidRPr="001101AA" w:rsidRDefault="005A57AB" w:rsidP="005A57AB">
      <w:pPr>
        <w:pStyle w:val="Caption"/>
        <w:jc w:val="center"/>
        <w:rPr>
          <w:rFonts w:ascii="Times New Roman" w:hAnsi="Times New Roman" w:cs="Times New Roman"/>
        </w:rPr>
      </w:pPr>
      <w:r w:rsidRPr="001101AA">
        <w:rPr>
          <w:rFonts w:ascii="Times New Roman" w:hAnsi="Times New Roman" w:cs="Times New Roman"/>
        </w:rPr>
        <w:t xml:space="preserve">Figure </w:t>
      </w:r>
      <w:r w:rsidR="00F23D87">
        <w:rPr>
          <w:rFonts w:ascii="Times New Roman" w:hAnsi="Times New Roman" w:cs="Times New Roman"/>
        </w:rPr>
        <w:fldChar w:fldCharType="begin"/>
      </w:r>
      <w:r w:rsidR="00F23D87">
        <w:rPr>
          <w:rFonts w:ascii="Times New Roman" w:hAnsi="Times New Roman" w:cs="Times New Roman"/>
        </w:rPr>
        <w:instrText xml:space="preserve"> STYLEREF 1 \s </w:instrText>
      </w:r>
      <w:r w:rsidR="00F23D87">
        <w:rPr>
          <w:rFonts w:ascii="Times New Roman" w:hAnsi="Times New Roman" w:cs="Times New Roman"/>
        </w:rPr>
        <w:fldChar w:fldCharType="separate"/>
      </w:r>
      <w:r w:rsidR="00F23D87">
        <w:rPr>
          <w:rFonts w:ascii="Times New Roman" w:hAnsi="Times New Roman" w:cs="Times New Roman"/>
          <w:noProof/>
        </w:rPr>
        <w:t>5</w:t>
      </w:r>
      <w:r w:rsidR="00F23D87">
        <w:rPr>
          <w:rFonts w:ascii="Times New Roman" w:hAnsi="Times New Roman" w:cs="Times New Roman"/>
        </w:rPr>
        <w:fldChar w:fldCharType="end"/>
      </w:r>
      <w:r w:rsidR="00F23D87">
        <w:rPr>
          <w:rFonts w:ascii="Times New Roman" w:hAnsi="Times New Roman" w:cs="Times New Roman"/>
        </w:rPr>
        <w:noBreakHyphen/>
      </w:r>
      <w:r w:rsidR="00F23D87">
        <w:rPr>
          <w:rFonts w:ascii="Times New Roman" w:hAnsi="Times New Roman" w:cs="Times New Roman"/>
        </w:rPr>
        <w:fldChar w:fldCharType="begin"/>
      </w:r>
      <w:r w:rsidR="00F23D87">
        <w:rPr>
          <w:rFonts w:ascii="Times New Roman" w:hAnsi="Times New Roman" w:cs="Times New Roman"/>
        </w:rPr>
        <w:instrText xml:space="preserve"> SEQ Figure \* ARABIC \s 1 </w:instrText>
      </w:r>
      <w:r w:rsidR="00F23D87">
        <w:rPr>
          <w:rFonts w:ascii="Times New Roman" w:hAnsi="Times New Roman" w:cs="Times New Roman"/>
        </w:rPr>
        <w:fldChar w:fldCharType="separate"/>
      </w:r>
      <w:r w:rsidR="00F23D87">
        <w:rPr>
          <w:rFonts w:ascii="Times New Roman" w:hAnsi="Times New Roman" w:cs="Times New Roman"/>
          <w:noProof/>
        </w:rPr>
        <w:t>1</w:t>
      </w:r>
      <w:r w:rsidR="00F23D87">
        <w:rPr>
          <w:rFonts w:ascii="Times New Roman" w:hAnsi="Times New Roman" w:cs="Times New Roman"/>
        </w:rPr>
        <w:fldChar w:fldCharType="end"/>
      </w:r>
      <w:r w:rsidR="00DF7788">
        <w:rPr>
          <w:rFonts w:ascii="Times New Roman" w:hAnsi="Times New Roman" w:cs="Times New Roman"/>
        </w:rPr>
        <w:t>架构的</w:t>
      </w:r>
      <w:r w:rsidRPr="001101AA">
        <w:rPr>
          <w:rFonts w:ascii="Times New Roman" w:hAnsi="Times New Roman" w:cs="Times New Roman"/>
        </w:rPr>
        <w:t>逻辑视图</w:t>
      </w:r>
    </w:p>
    <w:p w14:paraId="2A37449E" w14:textId="77777777" w:rsidR="00C02951" w:rsidRPr="001101AA" w:rsidRDefault="00C02951" w:rsidP="00C02951">
      <w:pPr>
        <w:rPr>
          <w:rFonts w:ascii="Times New Roman" w:hAnsi="Times New Roman"/>
        </w:rPr>
      </w:pPr>
    </w:p>
    <w:p w14:paraId="25502C8E" w14:textId="77777777" w:rsidR="00C02951" w:rsidRPr="001101AA" w:rsidRDefault="00C02951" w:rsidP="00C02951">
      <w:pPr>
        <w:rPr>
          <w:rFonts w:ascii="Times New Roman" w:hAnsi="Times New Roman"/>
        </w:rPr>
      </w:pPr>
    </w:p>
    <w:p w14:paraId="69FED056" w14:textId="77777777" w:rsidR="000A40A7" w:rsidRPr="001101AA" w:rsidRDefault="00E315D7">
      <w:pPr>
        <w:pStyle w:val="Heading2"/>
        <w:rPr>
          <w:rFonts w:ascii="Times New Roman" w:hAnsi="Times New Roman"/>
          <w:sz w:val="24"/>
        </w:rPr>
      </w:pPr>
      <w:bookmarkStart w:id="61" w:name="_Toc436502035"/>
      <w:r w:rsidRPr="001101AA">
        <w:rPr>
          <w:rFonts w:ascii="Times New Roman" w:hAnsi="Times New Roman"/>
          <w:sz w:val="24"/>
        </w:rPr>
        <w:t>概述</w:t>
      </w:r>
      <w:bookmarkEnd w:id="61"/>
    </w:p>
    <w:p w14:paraId="5D3C307C" w14:textId="04139544" w:rsidR="00C02951" w:rsidRPr="001101AA" w:rsidRDefault="00315F02" w:rsidP="00FA1644">
      <w:pPr>
        <w:pStyle w:val="a"/>
        <w:ind w:firstLine="480"/>
      </w:pPr>
      <w:r>
        <w:rPr>
          <w:rFonts w:hint="eastAsia"/>
        </w:rPr>
        <w:t>本项目</w:t>
      </w:r>
      <w:r w:rsidR="009251A1" w:rsidRPr="001101AA">
        <w:t>采用了</w:t>
      </w:r>
      <w:r>
        <w:t>MVC</w:t>
      </w:r>
      <w:r>
        <w:rPr>
          <w:rFonts w:hint="eastAsia"/>
        </w:rPr>
        <w:t>的</w:t>
      </w:r>
      <w:r>
        <w:t>架构</w:t>
      </w:r>
      <w:r w:rsidR="00037900">
        <w:rPr>
          <w:rFonts w:hint="eastAsia"/>
        </w:rPr>
        <w:t>风格</w:t>
      </w:r>
      <w:r w:rsidR="00037900">
        <w:t>，分为</w:t>
      </w:r>
      <w:r w:rsidR="00037900">
        <w:rPr>
          <w:rFonts w:hint="eastAsia"/>
        </w:rPr>
        <w:t>三</w:t>
      </w:r>
      <w:r w:rsidR="00037900">
        <w:t>层：表示层、业务逻辑层、数据持久</w:t>
      </w:r>
      <w:r w:rsidR="00037900">
        <w:rPr>
          <w:rFonts w:hint="eastAsia"/>
        </w:rPr>
        <w:t>层</w:t>
      </w:r>
      <w:r w:rsidR="00037900">
        <w:t>。表示层（</w:t>
      </w:r>
      <w:r w:rsidR="00037900">
        <w:t>UI</w:t>
      </w:r>
      <w:r w:rsidR="00037900">
        <w:rPr>
          <w:rFonts w:hint="eastAsia"/>
        </w:rPr>
        <w:t>层</w:t>
      </w:r>
      <w:r w:rsidR="00037900">
        <w:t>）采用</w:t>
      </w:r>
      <w:r w:rsidR="00037900">
        <w:t>Angular MVC</w:t>
      </w:r>
      <w:r w:rsidR="00037900">
        <w:t>为用户提供接口以及与业务层交互，业务层使用</w:t>
      </w:r>
      <w:r w:rsidR="00037900">
        <w:rPr>
          <w:rFonts w:hint="eastAsia"/>
        </w:rPr>
        <w:t>了</w:t>
      </w:r>
      <w:r w:rsidR="00037900">
        <w:t>S</w:t>
      </w:r>
      <w:r w:rsidR="00037900">
        <w:rPr>
          <w:rFonts w:hint="eastAsia"/>
        </w:rPr>
        <w:t>p</w:t>
      </w:r>
      <w:r w:rsidR="00037900">
        <w:t>ring MVC</w:t>
      </w:r>
      <w:r w:rsidR="00037900">
        <w:rPr>
          <w:rFonts w:hint="eastAsia"/>
        </w:rPr>
        <w:t>管理</w:t>
      </w:r>
      <w:r w:rsidR="00037900">
        <w:t>控制器，</w:t>
      </w:r>
      <w:r w:rsidR="00037900">
        <w:rPr>
          <w:rFonts w:hint="eastAsia"/>
        </w:rPr>
        <w:t>维护</w:t>
      </w:r>
      <w:r w:rsidR="00037900">
        <w:t>业务相关的类，</w:t>
      </w:r>
      <w:r w:rsidR="00037900">
        <w:rPr>
          <w:rFonts w:hint="eastAsia"/>
        </w:rPr>
        <w:t>以及数据</w:t>
      </w:r>
      <w:r w:rsidR="00037900">
        <w:t>持久层的操作；</w:t>
      </w:r>
      <w:r w:rsidR="00037900">
        <w:rPr>
          <w:rFonts w:hint="eastAsia"/>
        </w:rPr>
        <w:t>数据持久层</w:t>
      </w:r>
      <w:r w:rsidR="00037900">
        <w:t>通过使用</w:t>
      </w:r>
      <w:r w:rsidR="00037900">
        <w:t xml:space="preserve"> </w:t>
      </w:r>
      <w:r w:rsidR="00165737">
        <w:rPr>
          <w:rFonts w:hint="eastAsia"/>
        </w:rPr>
        <w:t>Hibernate</w:t>
      </w:r>
      <w:r w:rsidR="00037900">
        <w:rPr>
          <w:rFonts w:hint="eastAsia"/>
        </w:rPr>
        <w:t>对</w:t>
      </w:r>
      <w:r w:rsidR="00037900">
        <w:t>数据进行持久化管理。</w:t>
      </w:r>
      <w:r w:rsidR="00037900" w:rsidRPr="001101AA">
        <w:t xml:space="preserve"> </w:t>
      </w:r>
    </w:p>
    <w:p w14:paraId="78F0355D" w14:textId="0745CAEF" w:rsidR="009251A1" w:rsidRPr="001101AA" w:rsidRDefault="00C02951" w:rsidP="00C02951">
      <w:pPr>
        <w:rPr>
          <w:rFonts w:ascii="Times New Roman" w:hAnsi="Times New Roman"/>
        </w:rPr>
      </w:pPr>
      <w:r w:rsidRPr="001101AA">
        <w:rPr>
          <w:rFonts w:ascii="Times New Roman" w:hAnsi="Times New Roman"/>
        </w:rPr>
        <w:tab/>
      </w:r>
    </w:p>
    <w:p w14:paraId="6F8B7278" w14:textId="6A80D510" w:rsidR="003D7BC7" w:rsidRDefault="008D0041" w:rsidP="003D7BC7">
      <w:pPr>
        <w:pStyle w:val="Heading3"/>
        <w:rPr>
          <w:rFonts w:ascii="Times New Roman" w:hAnsi="Times New Roman"/>
          <w:b/>
          <w:i w:val="0"/>
        </w:rPr>
      </w:pPr>
      <w:bookmarkStart w:id="62" w:name="_Toc436502036"/>
      <w:r>
        <w:rPr>
          <w:rFonts w:ascii="Times New Roman" w:hAnsi="Times New Roman"/>
          <w:b/>
          <w:i w:val="0"/>
        </w:rPr>
        <w:t>最美食会员预定子系统</w:t>
      </w:r>
      <w:bookmarkEnd w:id="62"/>
    </w:p>
    <w:p w14:paraId="6A865D86" w14:textId="77777777" w:rsidR="00B13898" w:rsidRDefault="00B13898" w:rsidP="00B13898">
      <w:pPr>
        <w:keepNext/>
        <w:jc w:val="center"/>
      </w:pPr>
      <w:r w:rsidRPr="00B13898">
        <w:rPr>
          <w:noProof/>
          <w:lang w:eastAsia="en-US"/>
        </w:rPr>
        <w:drawing>
          <wp:inline distT="0" distB="0" distL="0" distR="0" wp14:anchorId="2A03E27E" wp14:editId="1B874DCE">
            <wp:extent cx="5194935" cy="3537107"/>
            <wp:effectExtent l="0" t="0" r="1206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912" cy="353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C9A8" w14:textId="001D7FB0" w:rsidR="001C6DCC" w:rsidRDefault="00B13898" w:rsidP="00B13898">
      <w:pPr>
        <w:pStyle w:val="Caption"/>
        <w:jc w:val="center"/>
      </w:pPr>
      <w:r>
        <w:t xml:space="preserve">Figure </w:t>
      </w:r>
      <w:fldSimple w:instr=" STYLEREF 1 \s ">
        <w:r w:rsidR="00F23D87">
          <w:rPr>
            <w:noProof/>
          </w:rPr>
          <w:t>5</w:t>
        </w:r>
      </w:fldSimple>
      <w:r w:rsidR="00F23D87">
        <w:noBreakHyphen/>
      </w:r>
      <w:fldSimple w:instr=" SEQ Figure \* ARABIC \s 1 ">
        <w:r w:rsidR="00F23D87">
          <w:rPr>
            <w:noProof/>
          </w:rPr>
          <w:t>2</w:t>
        </w:r>
      </w:fldSimple>
      <w:r>
        <w:t xml:space="preserve"> </w:t>
      </w:r>
      <w:r>
        <w:t>最美食会员预定系统子</w:t>
      </w:r>
      <w:r w:rsidR="00985FE4">
        <w:t>逻辑</w:t>
      </w:r>
      <w:r>
        <w:t>视图</w:t>
      </w:r>
    </w:p>
    <w:p w14:paraId="6A3F4D9D" w14:textId="77777777" w:rsidR="00B13898" w:rsidRPr="00B13898" w:rsidRDefault="00B13898" w:rsidP="00B13898"/>
    <w:p w14:paraId="6DDF97B1" w14:textId="77777777" w:rsidR="00301CE7" w:rsidRDefault="005A426C" w:rsidP="005A426C">
      <w:pPr>
        <w:rPr>
          <w:rFonts w:ascii="Times New Roman" w:hAnsi="Times New Roman"/>
        </w:rPr>
      </w:pPr>
      <w:r w:rsidRPr="001101AA">
        <w:rPr>
          <w:rFonts w:ascii="Times New Roman" w:hAnsi="Times New Roman"/>
        </w:rPr>
        <w:tab/>
      </w:r>
    </w:p>
    <w:p w14:paraId="532F68A7" w14:textId="6FCC77BD" w:rsidR="00301CE7" w:rsidRDefault="00301CE7" w:rsidP="00FA1644">
      <w:pPr>
        <w:pStyle w:val="a"/>
        <w:ind w:firstLine="480"/>
      </w:pPr>
      <w:r>
        <w:rPr>
          <w:rFonts w:hint="eastAsia"/>
        </w:rPr>
        <w:t>在</w:t>
      </w:r>
      <w:r>
        <w:t>该子系统中，</w:t>
      </w:r>
      <w:r>
        <w:t xml:space="preserve">UI </w:t>
      </w:r>
      <w:r>
        <w:rPr>
          <w:rFonts w:hint="eastAsia"/>
        </w:rPr>
        <w:t>layer</w:t>
      </w:r>
      <w:r>
        <w:t>和</w:t>
      </w:r>
      <w:r>
        <w:t xml:space="preserve">Business </w:t>
      </w:r>
      <w:r>
        <w:rPr>
          <w:rFonts w:hint="eastAsia"/>
        </w:rPr>
        <w:t>layer</w:t>
      </w:r>
      <w:r>
        <w:t>之间通过</w:t>
      </w:r>
      <w:r>
        <w:t xml:space="preserve">rest </w:t>
      </w:r>
      <w:proofErr w:type="spellStart"/>
      <w:r>
        <w:t>api</w:t>
      </w:r>
      <w:proofErr w:type="spellEnd"/>
      <w:r>
        <w:rPr>
          <w:rFonts w:hint="eastAsia"/>
        </w:rPr>
        <w:t>请求</w:t>
      </w:r>
      <w:r>
        <w:t>（数据格式为</w:t>
      </w:r>
      <w:proofErr w:type="spellStart"/>
      <w:r>
        <w:t>json</w:t>
      </w:r>
      <w:proofErr w:type="spellEnd"/>
      <w:r>
        <w:t>）来传送数据，</w:t>
      </w:r>
      <w:r>
        <w:rPr>
          <w:rFonts w:hint="eastAsia"/>
        </w:rPr>
        <w:t>前端</w:t>
      </w:r>
      <w:r>
        <w:t>使用</w:t>
      </w:r>
      <w:proofErr w:type="spellStart"/>
      <w:r>
        <w:t>AngularJS</w:t>
      </w:r>
      <w:proofErr w:type="spellEnd"/>
      <w:r>
        <w:t>展示页面，</w:t>
      </w:r>
      <w:r>
        <w:rPr>
          <w:rFonts w:hint="eastAsia"/>
        </w:rPr>
        <w:t>业务</w:t>
      </w:r>
      <w:r>
        <w:t>代码</w:t>
      </w:r>
      <w:r>
        <w:rPr>
          <w:rFonts w:hint="eastAsia"/>
        </w:rPr>
        <w:t>与</w:t>
      </w:r>
      <w:r>
        <w:t>前端代码解耦合，使得</w:t>
      </w:r>
      <w:r>
        <w:rPr>
          <w:rFonts w:hint="eastAsia"/>
        </w:rPr>
        <w:t>如果</w:t>
      </w:r>
      <w:r>
        <w:t>修改了后台的代码，</w:t>
      </w:r>
      <w:r>
        <w:rPr>
          <w:rFonts w:hint="eastAsia"/>
        </w:rPr>
        <w:t>前端的</w:t>
      </w:r>
      <w:r>
        <w:t>修改比较少。这样可以加快开发进度。</w:t>
      </w:r>
    </w:p>
    <w:p w14:paraId="2107FAE1" w14:textId="402F50AB" w:rsidR="003D7BC7" w:rsidRDefault="007939F1" w:rsidP="003D7BC7">
      <w:pPr>
        <w:pStyle w:val="Heading3"/>
        <w:rPr>
          <w:rFonts w:ascii="Times New Roman" w:hAnsi="Times New Roman"/>
          <w:b/>
          <w:i w:val="0"/>
        </w:rPr>
      </w:pPr>
      <w:bookmarkStart w:id="63" w:name="_Toc436502037"/>
      <w:r w:rsidRPr="007939F1">
        <w:rPr>
          <w:rFonts w:ascii="Times New Roman" w:hAnsi="Times New Roman" w:hint="eastAsia"/>
          <w:b/>
          <w:i w:val="0"/>
        </w:rPr>
        <w:lastRenderedPageBreak/>
        <w:t>最美食</w:t>
      </w:r>
      <w:r w:rsidRPr="007939F1">
        <w:rPr>
          <w:rFonts w:ascii="Times New Roman" w:hAnsi="Times New Roman"/>
          <w:b/>
          <w:i w:val="0"/>
        </w:rPr>
        <w:t>商户信息管理子系统</w:t>
      </w:r>
      <w:bookmarkEnd w:id="63"/>
    </w:p>
    <w:p w14:paraId="642BECFE" w14:textId="77777777" w:rsidR="007939F1" w:rsidRDefault="007939F1" w:rsidP="007939F1">
      <w:pPr>
        <w:keepNext/>
        <w:jc w:val="center"/>
      </w:pPr>
      <w:r w:rsidRPr="007939F1">
        <w:rPr>
          <w:noProof/>
          <w:lang w:eastAsia="en-US"/>
        </w:rPr>
        <w:drawing>
          <wp:inline distT="0" distB="0" distL="0" distR="0" wp14:anchorId="0AB09D61" wp14:editId="703E5931">
            <wp:extent cx="5423535" cy="31469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548" cy="314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B962" w14:textId="052687D7" w:rsidR="007939F1" w:rsidRPr="007939F1" w:rsidRDefault="007939F1" w:rsidP="007939F1">
      <w:pPr>
        <w:pStyle w:val="Caption"/>
        <w:jc w:val="center"/>
      </w:pPr>
      <w:r>
        <w:t xml:space="preserve">Figure </w:t>
      </w:r>
      <w:fldSimple w:instr=" STYLEREF 1 \s ">
        <w:r w:rsidR="00F23D87">
          <w:rPr>
            <w:noProof/>
          </w:rPr>
          <w:t>5</w:t>
        </w:r>
      </w:fldSimple>
      <w:r w:rsidR="00F23D87">
        <w:noBreakHyphen/>
      </w:r>
      <w:fldSimple w:instr=" SEQ Figure \* ARABIC \s 1 ">
        <w:r w:rsidR="00F23D87">
          <w:rPr>
            <w:noProof/>
          </w:rPr>
          <w:t>3</w:t>
        </w:r>
      </w:fldSimple>
      <w:r>
        <w:t xml:space="preserve"> </w:t>
      </w:r>
      <w:r w:rsidRPr="00C37B39">
        <w:rPr>
          <w:rFonts w:hint="eastAsia"/>
        </w:rPr>
        <w:t>最美食商户信息管理子系统</w:t>
      </w:r>
      <w:r>
        <w:t>逻辑图</w:t>
      </w:r>
    </w:p>
    <w:p w14:paraId="5B9B59F8" w14:textId="77777777" w:rsidR="007939F1" w:rsidRDefault="007939F1" w:rsidP="000237E6">
      <w:pPr>
        <w:rPr>
          <w:rFonts w:ascii="Times New Roman" w:hAnsi="Times New Roman"/>
        </w:rPr>
      </w:pPr>
    </w:p>
    <w:p w14:paraId="4A305A10" w14:textId="4E8AFFB1" w:rsidR="003D7BC7" w:rsidRPr="001101AA" w:rsidRDefault="00036842" w:rsidP="00FA1644">
      <w:pPr>
        <w:pStyle w:val="a"/>
        <w:ind w:firstLine="480"/>
      </w:pPr>
      <w:r>
        <w:t>该子系统中，</w:t>
      </w:r>
      <w:r>
        <w:rPr>
          <w:rFonts w:hint="eastAsia"/>
        </w:rPr>
        <w:t>同样</w:t>
      </w:r>
      <w:r>
        <w:t>采用</w:t>
      </w:r>
      <w:proofErr w:type="spellStart"/>
      <w:r w:rsidR="00FA1644">
        <w:t>Angular+Spring</w:t>
      </w:r>
      <w:proofErr w:type="spellEnd"/>
      <w:r w:rsidR="00FA1644">
        <w:t xml:space="preserve"> </w:t>
      </w:r>
      <w:proofErr w:type="spellStart"/>
      <w:r w:rsidR="00FA1644">
        <w:t>Framework</w:t>
      </w:r>
      <w:r>
        <w:t>+MySQl</w:t>
      </w:r>
      <w:proofErr w:type="spellEnd"/>
      <w:r>
        <w:rPr>
          <w:rFonts w:hint="eastAsia"/>
        </w:rPr>
        <w:t>的技术</w:t>
      </w:r>
      <w:r>
        <w:t>，</w:t>
      </w:r>
      <w:r>
        <w:rPr>
          <w:rFonts w:hint="eastAsia"/>
        </w:rPr>
        <w:t>以</w:t>
      </w:r>
      <w:r>
        <w:t>实现</w:t>
      </w:r>
      <w:r>
        <w:rPr>
          <w:rFonts w:hint="eastAsia"/>
        </w:rPr>
        <w:t>餐厅</w:t>
      </w:r>
      <w:r>
        <w:t>工作人员对餐厅信息的处理、</w:t>
      </w:r>
      <w:r>
        <w:rPr>
          <w:rFonts w:hint="eastAsia"/>
        </w:rPr>
        <w:t>对</w:t>
      </w:r>
      <w:r>
        <w:t>历史数据的统计、</w:t>
      </w:r>
      <w:r>
        <w:rPr>
          <w:rFonts w:hint="eastAsia"/>
        </w:rPr>
        <w:t>对</w:t>
      </w:r>
      <w:r>
        <w:t>订单的处理等。</w:t>
      </w:r>
    </w:p>
    <w:p w14:paraId="1E589F5E" w14:textId="1267396B" w:rsidR="00A64DD4" w:rsidRDefault="00C65377" w:rsidP="00A64DD4">
      <w:pPr>
        <w:pStyle w:val="Heading3"/>
        <w:rPr>
          <w:rFonts w:ascii="Times New Roman" w:hAnsi="Times New Roman"/>
          <w:b/>
          <w:i w:val="0"/>
        </w:rPr>
      </w:pPr>
      <w:bookmarkStart w:id="64" w:name="_Toc436502038"/>
      <w:r w:rsidRPr="00C65377">
        <w:rPr>
          <w:rFonts w:ascii="Times New Roman" w:hAnsi="Times New Roman" w:hint="eastAsia"/>
          <w:b/>
          <w:i w:val="0"/>
        </w:rPr>
        <w:t>最美食系统运营管理</w:t>
      </w:r>
      <w:r w:rsidRPr="00C65377">
        <w:rPr>
          <w:rFonts w:ascii="Times New Roman" w:hAnsi="Times New Roman"/>
          <w:b/>
          <w:i w:val="0"/>
        </w:rPr>
        <w:t>子</w:t>
      </w:r>
      <w:r w:rsidRPr="00C65377">
        <w:rPr>
          <w:rFonts w:ascii="Times New Roman" w:hAnsi="Times New Roman" w:hint="eastAsia"/>
          <w:b/>
          <w:i w:val="0"/>
        </w:rPr>
        <w:t>系统</w:t>
      </w:r>
      <w:bookmarkEnd w:id="64"/>
    </w:p>
    <w:p w14:paraId="035F9227" w14:textId="77777777" w:rsidR="00A64DD4" w:rsidRDefault="00A64DD4" w:rsidP="00A64DD4">
      <w:pPr>
        <w:keepNext/>
        <w:jc w:val="center"/>
      </w:pPr>
      <w:r w:rsidRPr="00A64DD4">
        <w:rPr>
          <w:noProof/>
          <w:lang w:eastAsia="en-US"/>
        </w:rPr>
        <w:drawing>
          <wp:inline distT="0" distB="0" distL="0" distR="0" wp14:anchorId="0695BB16" wp14:editId="6FD914C8">
            <wp:extent cx="5309235" cy="29745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6693" cy="297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885A" w14:textId="1745F134" w:rsidR="00A64DD4" w:rsidRPr="00A64DD4" w:rsidRDefault="00A64DD4" w:rsidP="00A64DD4">
      <w:pPr>
        <w:pStyle w:val="Caption"/>
        <w:jc w:val="center"/>
      </w:pPr>
      <w:r>
        <w:t xml:space="preserve">Figure </w:t>
      </w:r>
      <w:fldSimple w:instr=" STYLEREF 1 \s ">
        <w:r w:rsidR="00F23D87">
          <w:rPr>
            <w:noProof/>
          </w:rPr>
          <w:t>5</w:t>
        </w:r>
      </w:fldSimple>
      <w:r w:rsidR="00F23D87">
        <w:noBreakHyphen/>
      </w:r>
      <w:fldSimple w:instr=" SEQ Figure \* ARABIC \s 1 ">
        <w:r w:rsidR="00F23D87">
          <w:rPr>
            <w:noProof/>
          </w:rPr>
          <w:t>4</w:t>
        </w:r>
      </w:fldSimple>
      <w:r>
        <w:t xml:space="preserve"> </w:t>
      </w:r>
      <w:r>
        <w:t>最美食系统运营管理子系统逻辑图</w:t>
      </w:r>
    </w:p>
    <w:p w14:paraId="770B03BD" w14:textId="77777777" w:rsidR="003D7BC7" w:rsidRPr="001101AA" w:rsidRDefault="003D7BC7" w:rsidP="00E777A2">
      <w:pPr>
        <w:pStyle w:val="InfoBlue"/>
      </w:pPr>
    </w:p>
    <w:p w14:paraId="3BA7F6B9" w14:textId="234003CE" w:rsidR="000A40A7" w:rsidRPr="001101AA" w:rsidRDefault="00E315D7" w:rsidP="003471E6">
      <w:pPr>
        <w:pStyle w:val="Heading1"/>
        <w:ind w:left="426" w:hanging="426"/>
        <w:rPr>
          <w:rFonts w:ascii="Times New Roman" w:hAnsi="Times New Roman"/>
          <w:sz w:val="28"/>
        </w:rPr>
      </w:pPr>
      <w:bookmarkStart w:id="65" w:name="_Toc436502039"/>
      <w:r w:rsidRPr="001101AA">
        <w:rPr>
          <w:rFonts w:ascii="Times New Roman" w:hAnsi="Times New Roman"/>
          <w:sz w:val="28"/>
        </w:rPr>
        <w:lastRenderedPageBreak/>
        <w:t>进程视图</w:t>
      </w:r>
      <w:bookmarkEnd w:id="65"/>
    </w:p>
    <w:p w14:paraId="194793C5" w14:textId="46EA7995" w:rsidR="005A57AB" w:rsidRPr="001101AA" w:rsidRDefault="00066E92" w:rsidP="005A426C">
      <w:pPr>
        <w:jc w:val="center"/>
        <w:rPr>
          <w:rFonts w:ascii="Times New Roman" w:hAnsi="Times New Roman"/>
        </w:rPr>
      </w:pPr>
      <w:r>
        <w:rPr>
          <w:noProof/>
          <w:lang w:eastAsia="en-US"/>
        </w:rPr>
        <w:drawing>
          <wp:inline distT="0" distB="0" distL="0" distR="0" wp14:anchorId="7EF6A207" wp14:editId="5A8F4F85">
            <wp:extent cx="5943600" cy="3151505"/>
            <wp:effectExtent l="0" t="0" r="0" b="0"/>
            <wp:docPr id="2" name="Picture 2" descr="../../../Library/Containers/com.tencent.xinWeChat/Data/Library/Application%20Support/Wechat/1.2/44ba2631789b7a62e92731be7d6a56ad/Message/MessageTemp/8101819e30f508852e3d400e85f5b4f2/Image/39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Library/Containers/com.tencent.xinWeChat/Data/Library/Application%20Support/Wechat/1.2/44ba2631789b7a62e92731be7d6a56ad/Message/MessageTemp/8101819e30f508852e3d400e85f5b4f2/Image/39.pi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0FADD" w14:textId="00C65C93" w:rsidR="005F0051" w:rsidRPr="001101AA" w:rsidRDefault="005A57AB" w:rsidP="005A57AB">
      <w:pPr>
        <w:pStyle w:val="Caption"/>
        <w:jc w:val="center"/>
        <w:rPr>
          <w:rFonts w:ascii="Times New Roman" w:hAnsi="Times New Roman" w:cs="Times New Roman"/>
        </w:rPr>
      </w:pPr>
      <w:r w:rsidRPr="001101AA">
        <w:rPr>
          <w:rFonts w:ascii="Times New Roman" w:hAnsi="Times New Roman" w:cs="Times New Roman"/>
        </w:rPr>
        <w:t xml:space="preserve">Figure </w:t>
      </w:r>
      <w:r w:rsidR="00F23D87">
        <w:rPr>
          <w:rFonts w:ascii="Times New Roman" w:hAnsi="Times New Roman" w:cs="Times New Roman"/>
        </w:rPr>
        <w:fldChar w:fldCharType="begin"/>
      </w:r>
      <w:r w:rsidR="00F23D87">
        <w:rPr>
          <w:rFonts w:ascii="Times New Roman" w:hAnsi="Times New Roman" w:cs="Times New Roman"/>
        </w:rPr>
        <w:instrText xml:space="preserve"> STYLEREF 1 \s </w:instrText>
      </w:r>
      <w:r w:rsidR="00F23D87">
        <w:rPr>
          <w:rFonts w:ascii="Times New Roman" w:hAnsi="Times New Roman" w:cs="Times New Roman"/>
        </w:rPr>
        <w:fldChar w:fldCharType="separate"/>
      </w:r>
      <w:r w:rsidR="00F23D87">
        <w:rPr>
          <w:rFonts w:ascii="Times New Roman" w:hAnsi="Times New Roman" w:cs="Times New Roman"/>
          <w:noProof/>
        </w:rPr>
        <w:t>6</w:t>
      </w:r>
      <w:r w:rsidR="00F23D87">
        <w:rPr>
          <w:rFonts w:ascii="Times New Roman" w:hAnsi="Times New Roman" w:cs="Times New Roman"/>
        </w:rPr>
        <w:fldChar w:fldCharType="end"/>
      </w:r>
      <w:r w:rsidR="00F23D87">
        <w:rPr>
          <w:rFonts w:ascii="Times New Roman" w:hAnsi="Times New Roman" w:cs="Times New Roman"/>
        </w:rPr>
        <w:noBreakHyphen/>
      </w:r>
      <w:r w:rsidR="00F23D87">
        <w:rPr>
          <w:rFonts w:ascii="Times New Roman" w:hAnsi="Times New Roman" w:cs="Times New Roman"/>
        </w:rPr>
        <w:fldChar w:fldCharType="begin"/>
      </w:r>
      <w:r w:rsidR="00F23D87">
        <w:rPr>
          <w:rFonts w:ascii="Times New Roman" w:hAnsi="Times New Roman" w:cs="Times New Roman"/>
        </w:rPr>
        <w:instrText xml:space="preserve"> SEQ Figure \* ARABIC \s 1 </w:instrText>
      </w:r>
      <w:r w:rsidR="00F23D87">
        <w:rPr>
          <w:rFonts w:ascii="Times New Roman" w:hAnsi="Times New Roman" w:cs="Times New Roman"/>
        </w:rPr>
        <w:fldChar w:fldCharType="separate"/>
      </w:r>
      <w:r w:rsidR="00F23D87">
        <w:rPr>
          <w:rFonts w:ascii="Times New Roman" w:hAnsi="Times New Roman" w:cs="Times New Roman"/>
          <w:noProof/>
        </w:rPr>
        <w:t>1</w:t>
      </w:r>
      <w:r w:rsidR="00F23D87">
        <w:rPr>
          <w:rFonts w:ascii="Times New Roman" w:hAnsi="Times New Roman" w:cs="Times New Roman"/>
        </w:rPr>
        <w:fldChar w:fldCharType="end"/>
      </w:r>
      <w:r w:rsidRPr="001101AA">
        <w:rPr>
          <w:rFonts w:ascii="Times New Roman" w:hAnsi="Times New Roman" w:cs="Times New Roman"/>
        </w:rPr>
        <w:t>进程视图</w:t>
      </w:r>
    </w:p>
    <w:p w14:paraId="1B31A1D3" w14:textId="77777777" w:rsidR="009A6C3C" w:rsidRPr="001101AA" w:rsidRDefault="009A6C3C" w:rsidP="00E777A2">
      <w:pPr>
        <w:pStyle w:val="InfoBlue"/>
      </w:pPr>
    </w:p>
    <w:p w14:paraId="6194BA16" w14:textId="125400A0" w:rsidR="000A40A7" w:rsidRPr="001101AA" w:rsidRDefault="00D818E7" w:rsidP="00FA1644">
      <w:pPr>
        <w:pStyle w:val="a"/>
        <w:ind w:firstLine="480"/>
      </w:pPr>
      <w:r w:rsidRPr="001101AA">
        <w:t>由上图</w:t>
      </w:r>
      <w:r w:rsidR="005A57AB" w:rsidRPr="001101AA">
        <w:t>可知</w:t>
      </w:r>
      <w:r w:rsidRPr="001101AA">
        <w:t>，当请求产生时，请求被发送给请求处理进程、处理后发送给</w:t>
      </w:r>
      <w:r w:rsidRPr="001101AA">
        <w:t>server</w:t>
      </w:r>
      <w:r w:rsidRPr="001101AA">
        <w:t>进行业务处理，业务逻辑控制进程将业务进行分发，由不同的</w:t>
      </w:r>
      <w:r w:rsidRPr="001101AA">
        <w:t>server</w:t>
      </w:r>
      <w:r w:rsidRPr="001101AA">
        <w:t>或同一</w:t>
      </w:r>
      <w:r w:rsidRPr="001101AA">
        <w:t>server</w:t>
      </w:r>
      <w:r w:rsidRPr="001101AA">
        <w:t>上的不同进程进行处理，并对数据库进行相应地读写。</w:t>
      </w:r>
    </w:p>
    <w:p w14:paraId="21B3DAFA" w14:textId="77777777" w:rsidR="000A40A7" w:rsidRPr="001101AA" w:rsidRDefault="00E315D7">
      <w:pPr>
        <w:pStyle w:val="Heading1"/>
        <w:ind w:left="360" w:hanging="360"/>
        <w:rPr>
          <w:rFonts w:ascii="Times New Roman" w:hAnsi="Times New Roman"/>
        </w:rPr>
      </w:pPr>
      <w:bookmarkStart w:id="66" w:name="_Toc436502040"/>
      <w:r w:rsidRPr="001101AA">
        <w:rPr>
          <w:rFonts w:ascii="Times New Roman" w:hAnsi="Times New Roman"/>
        </w:rPr>
        <w:lastRenderedPageBreak/>
        <w:t>部署视图</w:t>
      </w:r>
      <w:bookmarkEnd w:id="66"/>
    </w:p>
    <w:p w14:paraId="2084007C" w14:textId="7F7628DD" w:rsidR="005A426C" w:rsidRPr="001101AA" w:rsidRDefault="00D74E99" w:rsidP="00E777A2">
      <w:pPr>
        <w:pStyle w:val="InfoBlue"/>
      </w:pPr>
      <w:r w:rsidRPr="00D74E99">
        <w:rPr>
          <w:noProof/>
          <w:lang w:eastAsia="en-US"/>
        </w:rPr>
        <w:drawing>
          <wp:inline distT="0" distB="0" distL="0" distR="0" wp14:anchorId="730AA151" wp14:editId="386B7885">
            <wp:extent cx="5570492" cy="3364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6020" cy="33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F910" w14:textId="3980A9FF" w:rsidR="007E08C5" w:rsidRPr="001101AA" w:rsidRDefault="005A426C" w:rsidP="005A426C">
      <w:pPr>
        <w:pStyle w:val="Caption"/>
        <w:jc w:val="center"/>
        <w:rPr>
          <w:rFonts w:ascii="Times New Roman" w:hAnsi="Times New Roman" w:cs="Times New Roman"/>
        </w:rPr>
      </w:pPr>
      <w:r w:rsidRPr="001101AA">
        <w:rPr>
          <w:rFonts w:ascii="Times New Roman" w:hAnsi="Times New Roman" w:cs="Times New Roman"/>
        </w:rPr>
        <w:t xml:space="preserve">Figure </w:t>
      </w:r>
      <w:r w:rsidR="00F23D87">
        <w:rPr>
          <w:rFonts w:ascii="Times New Roman" w:hAnsi="Times New Roman" w:cs="Times New Roman"/>
        </w:rPr>
        <w:fldChar w:fldCharType="begin"/>
      </w:r>
      <w:r w:rsidR="00F23D87">
        <w:rPr>
          <w:rFonts w:ascii="Times New Roman" w:hAnsi="Times New Roman" w:cs="Times New Roman"/>
        </w:rPr>
        <w:instrText xml:space="preserve"> STYLEREF 1 \s </w:instrText>
      </w:r>
      <w:r w:rsidR="00F23D87">
        <w:rPr>
          <w:rFonts w:ascii="Times New Roman" w:hAnsi="Times New Roman" w:cs="Times New Roman"/>
        </w:rPr>
        <w:fldChar w:fldCharType="separate"/>
      </w:r>
      <w:r w:rsidR="00F23D87">
        <w:rPr>
          <w:rFonts w:ascii="Times New Roman" w:hAnsi="Times New Roman" w:cs="Times New Roman"/>
          <w:noProof/>
        </w:rPr>
        <w:t>7</w:t>
      </w:r>
      <w:r w:rsidR="00F23D87">
        <w:rPr>
          <w:rFonts w:ascii="Times New Roman" w:hAnsi="Times New Roman" w:cs="Times New Roman"/>
        </w:rPr>
        <w:fldChar w:fldCharType="end"/>
      </w:r>
      <w:r w:rsidR="00F23D87">
        <w:rPr>
          <w:rFonts w:ascii="Times New Roman" w:hAnsi="Times New Roman" w:cs="Times New Roman"/>
        </w:rPr>
        <w:noBreakHyphen/>
      </w:r>
      <w:r w:rsidR="00F23D87">
        <w:rPr>
          <w:rFonts w:ascii="Times New Roman" w:hAnsi="Times New Roman" w:cs="Times New Roman"/>
        </w:rPr>
        <w:fldChar w:fldCharType="begin"/>
      </w:r>
      <w:r w:rsidR="00F23D87">
        <w:rPr>
          <w:rFonts w:ascii="Times New Roman" w:hAnsi="Times New Roman" w:cs="Times New Roman"/>
        </w:rPr>
        <w:instrText xml:space="preserve"> SEQ Figure \* ARABIC \s 1 </w:instrText>
      </w:r>
      <w:r w:rsidR="00F23D87">
        <w:rPr>
          <w:rFonts w:ascii="Times New Roman" w:hAnsi="Times New Roman" w:cs="Times New Roman"/>
        </w:rPr>
        <w:fldChar w:fldCharType="separate"/>
      </w:r>
      <w:r w:rsidR="00F23D87">
        <w:rPr>
          <w:rFonts w:ascii="Times New Roman" w:hAnsi="Times New Roman" w:cs="Times New Roman"/>
          <w:noProof/>
        </w:rPr>
        <w:t>1</w:t>
      </w:r>
      <w:r w:rsidR="00F23D87">
        <w:rPr>
          <w:rFonts w:ascii="Times New Roman" w:hAnsi="Times New Roman" w:cs="Times New Roman"/>
        </w:rPr>
        <w:fldChar w:fldCharType="end"/>
      </w:r>
      <w:r w:rsidRPr="001101AA">
        <w:rPr>
          <w:rFonts w:ascii="Times New Roman" w:hAnsi="Times New Roman" w:cs="Times New Roman"/>
        </w:rPr>
        <w:t>部署视图</w:t>
      </w:r>
    </w:p>
    <w:p w14:paraId="771BF2BA" w14:textId="77777777" w:rsidR="005A426C" w:rsidRPr="001101AA" w:rsidRDefault="00D246DB" w:rsidP="00E777A2">
      <w:pPr>
        <w:pStyle w:val="InfoBlue"/>
      </w:pPr>
      <w:r w:rsidRPr="001101AA">
        <w:tab/>
      </w:r>
    </w:p>
    <w:p w14:paraId="4F1EE5A4" w14:textId="47A9400C" w:rsidR="005A426C" w:rsidRPr="00C574AC" w:rsidRDefault="00C574AC" w:rsidP="00FA1644">
      <w:pPr>
        <w:pStyle w:val="a"/>
        <w:ind w:firstLine="480"/>
      </w:pPr>
      <w:r>
        <w:t>由上图可以看出，</w:t>
      </w:r>
      <w:r w:rsidR="007118DA">
        <w:rPr>
          <w:rFonts w:hint="eastAsia"/>
        </w:rPr>
        <w:t>最美食</w:t>
      </w:r>
      <w:r w:rsidR="007118DA">
        <w:t>的整个系统</w:t>
      </w:r>
      <w:r w:rsidR="000F1F66" w:rsidRPr="001101AA">
        <w:t>采用</w:t>
      </w:r>
      <w:r w:rsidR="007118DA">
        <w:t>了</w:t>
      </w:r>
      <w:r w:rsidR="00FA1644">
        <w:rPr>
          <w:rFonts w:hint="eastAsia"/>
        </w:rPr>
        <w:t>REST</w:t>
      </w:r>
      <w:r w:rsidR="00FA1644">
        <w:t xml:space="preserve"> AP</w:t>
      </w:r>
      <w:r w:rsidR="00FA1644">
        <w:rPr>
          <w:rFonts w:hint="eastAsia"/>
        </w:rPr>
        <w:t>I</w:t>
      </w:r>
      <w:r w:rsidR="00FA1644">
        <w:rPr>
          <w:rFonts w:hint="eastAsia"/>
        </w:rPr>
        <w:t>使得前后端解耦</w:t>
      </w:r>
      <w:r w:rsidR="007118DA">
        <w:t>，</w:t>
      </w:r>
      <w:r w:rsidR="000F1F66" w:rsidRPr="001101AA">
        <w:t>用户通过</w:t>
      </w:r>
      <w:r w:rsidR="007118DA">
        <w:t>手机</w:t>
      </w:r>
      <w:r w:rsidR="007118DA">
        <w:rPr>
          <w:rFonts w:hint="eastAsia"/>
        </w:rPr>
        <w:t>或电脑</w:t>
      </w:r>
      <w:r w:rsidR="007118DA">
        <w:t>上的浏览器进行访问，通</w:t>
      </w:r>
      <w:r w:rsidR="007118DA">
        <w:rPr>
          <w:rFonts w:hint="eastAsia"/>
        </w:rPr>
        <w:t>过</w:t>
      </w:r>
      <w:r w:rsidR="007118DA">
        <w:t>Http</w:t>
      </w:r>
      <w:r w:rsidR="000F1F66" w:rsidRPr="001101AA">
        <w:t>服务器通讯，得到应用服务器上的响应，并最终对</w:t>
      </w:r>
      <w:proofErr w:type="spellStart"/>
      <w:r w:rsidR="000F1F66" w:rsidRPr="001101AA">
        <w:t>Mysql</w:t>
      </w:r>
      <w:proofErr w:type="spellEnd"/>
      <w:r w:rsidR="00FA1644">
        <w:t>数据服务器进行读写访问</w:t>
      </w:r>
      <w:r w:rsidR="00FA1644">
        <w:rPr>
          <w:rFonts w:hint="eastAsia"/>
        </w:rPr>
        <w:t>。</w:t>
      </w:r>
    </w:p>
    <w:p w14:paraId="07B18275" w14:textId="5B50FD25" w:rsidR="000A40A7" w:rsidRPr="001101AA" w:rsidRDefault="00E315D7">
      <w:pPr>
        <w:pStyle w:val="Heading1"/>
        <w:ind w:left="360" w:hanging="360"/>
        <w:rPr>
          <w:rFonts w:ascii="Times New Roman" w:hAnsi="Times New Roman"/>
          <w:sz w:val="28"/>
        </w:rPr>
      </w:pPr>
      <w:bookmarkStart w:id="67" w:name="_Toc436502041"/>
      <w:r w:rsidRPr="001101AA">
        <w:rPr>
          <w:rFonts w:ascii="Times New Roman" w:hAnsi="Times New Roman"/>
          <w:sz w:val="28"/>
        </w:rPr>
        <w:t>实施视图</w:t>
      </w:r>
      <w:bookmarkEnd w:id="67"/>
    </w:p>
    <w:p w14:paraId="25E13AF1" w14:textId="77777777" w:rsidR="005A426C" w:rsidRPr="001101AA" w:rsidRDefault="005A426C" w:rsidP="00E777A2">
      <w:pPr>
        <w:pStyle w:val="InfoBlue"/>
      </w:pPr>
    </w:p>
    <w:p w14:paraId="0E84EBB3" w14:textId="261E5A47" w:rsidR="005A426C" w:rsidRPr="001101AA" w:rsidRDefault="005370A6" w:rsidP="00C574AC">
      <w:pPr>
        <w:pStyle w:val="InfoBlue"/>
        <w:jc w:val="center"/>
      </w:pPr>
      <w:r w:rsidRPr="005370A6">
        <w:rPr>
          <w:noProof/>
          <w:lang w:eastAsia="en-US"/>
        </w:rPr>
        <w:lastRenderedPageBreak/>
        <w:drawing>
          <wp:inline distT="0" distB="0" distL="0" distR="0" wp14:anchorId="757A23DE" wp14:editId="314EA496">
            <wp:extent cx="5537835" cy="3727389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772" cy="37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7ADA" w14:textId="442357F8" w:rsidR="001E0927" w:rsidRPr="001101AA" w:rsidRDefault="005A426C" w:rsidP="005A426C">
      <w:pPr>
        <w:pStyle w:val="Caption"/>
        <w:jc w:val="center"/>
        <w:rPr>
          <w:rFonts w:ascii="Times New Roman" w:hAnsi="Times New Roman" w:cs="Times New Roman"/>
        </w:rPr>
      </w:pPr>
      <w:r w:rsidRPr="001101AA">
        <w:rPr>
          <w:rFonts w:ascii="Times New Roman" w:hAnsi="Times New Roman" w:cs="Times New Roman"/>
        </w:rPr>
        <w:t xml:space="preserve">Figure </w:t>
      </w:r>
      <w:r w:rsidR="00F23D87">
        <w:rPr>
          <w:rFonts w:ascii="Times New Roman" w:hAnsi="Times New Roman" w:cs="Times New Roman"/>
        </w:rPr>
        <w:fldChar w:fldCharType="begin"/>
      </w:r>
      <w:r w:rsidR="00F23D87">
        <w:rPr>
          <w:rFonts w:ascii="Times New Roman" w:hAnsi="Times New Roman" w:cs="Times New Roman"/>
        </w:rPr>
        <w:instrText xml:space="preserve"> STYLEREF 1 \s </w:instrText>
      </w:r>
      <w:r w:rsidR="00F23D87">
        <w:rPr>
          <w:rFonts w:ascii="Times New Roman" w:hAnsi="Times New Roman" w:cs="Times New Roman"/>
        </w:rPr>
        <w:fldChar w:fldCharType="separate"/>
      </w:r>
      <w:r w:rsidR="00F23D87">
        <w:rPr>
          <w:rFonts w:ascii="Times New Roman" w:hAnsi="Times New Roman" w:cs="Times New Roman"/>
          <w:noProof/>
        </w:rPr>
        <w:t>8</w:t>
      </w:r>
      <w:r w:rsidR="00F23D87">
        <w:rPr>
          <w:rFonts w:ascii="Times New Roman" w:hAnsi="Times New Roman" w:cs="Times New Roman"/>
        </w:rPr>
        <w:fldChar w:fldCharType="end"/>
      </w:r>
      <w:r w:rsidR="00F23D87">
        <w:rPr>
          <w:rFonts w:ascii="Times New Roman" w:hAnsi="Times New Roman" w:cs="Times New Roman"/>
        </w:rPr>
        <w:noBreakHyphen/>
      </w:r>
      <w:r w:rsidR="00F23D87">
        <w:rPr>
          <w:rFonts w:ascii="Times New Roman" w:hAnsi="Times New Roman" w:cs="Times New Roman"/>
        </w:rPr>
        <w:fldChar w:fldCharType="begin"/>
      </w:r>
      <w:r w:rsidR="00F23D87">
        <w:rPr>
          <w:rFonts w:ascii="Times New Roman" w:hAnsi="Times New Roman" w:cs="Times New Roman"/>
        </w:rPr>
        <w:instrText xml:space="preserve"> SEQ Figure \* ARABIC \s 1 </w:instrText>
      </w:r>
      <w:r w:rsidR="00F23D87">
        <w:rPr>
          <w:rFonts w:ascii="Times New Roman" w:hAnsi="Times New Roman" w:cs="Times New Roman"/>
        </w:rPr>
        <w:fldChar w:fldCharType="separate"/>
      </w:r>
      <w:r w:rsidR="00F23D87">
        <w:rPr>
          <w:rFonts w:ascii="Times New Roman" w:hAnsi="Times New Roman" w:cs="Times New Roman"/>
          <w:noProof/>
        </w:rPr>
        <w:t>1</w:t>
      </w:r>
      <w:r w:rsidR="00F23D87">
        <w:rPr>
          <w:rFonts w:ascii="Times New Roman" w:hAnsi="Times New Roman" w:cs="Times New Roman"/>
        </w:rPr>
        <w:fldChar w:fldCharType="end"/>
      </w:r>
      <w:r w:rsidRPr="001101AA">
        <w:rPr>
          <w:rFonts w:ascii="Times New Roman" w:hAnsi="Times New Roman" w:cs="Times New Roman"/>
        </w:rPr>
        <w:t>实施视图</w:t>
      </w:r>
    </w:p>
    <w:p w14:paraId="3543C48F" w14:textId="77777777" w:rsidR="009D676B" w:rsidRDefault="00C44F42" w:rsidP="00E777A2">
      <w:pPr>
        <w:pStyle w:val="InfoBlue"/>
      </w:pPr>
      <w:r w:rsidRPr="001101AA">
        <w:tab/>
      </w:r>
    </w:p>
    <w:p w14:paraId="7BEE3AD5" w14:textId="61D9FC89" w:rsidR="00E32EDB" w:rsidRPr="001101AA" w:rsidRDefault="00DC0FA5" w:rsidP="00FA1644">
      <w:pPr>
        <w:pStyle w:val="a"/>
        <w:ind w:firstLine="480"/>
      </w:pPr>
      <w:r>
        <w:rPr>
          <w:rFonts w:hint="eastAsia"/>
        </w:rPr>
        <w:t>我们的项目系统由应用服务器</w:t>
      </w:r>
      <w:r>
        <w:rPr>
          <w:rFonts w:hint="eastAsia"/>
        </w:rPr>
        <w:t>,</w:t>
      </w:r>
      <w:proofErr w:type="spellStart"/>
      <w:r>
        <w:rPr>
          <w:rFonts w:hint="eastAsia"/>
        </w:rPr>
        <w:t>Nodejs</w:t>
      </w:r>
      <w:proofErr w:type="spellEnd"/>
      <w:r>
        <w:t>服务器</w:t>
      </w:r>
      <w:r>
        <w:rPr>
          <w:rFonts w:hint="eastAsia"/>
        </w:rPr>
        <w:t>和前端</w:t>
      </w:r>
      <w:r>
        <w:t>Web</w:t>
      </w:r>
      <w:r>
        <w:rPr>
          <w:rFonts w:hint="eastAsia"/>
        </w:rPr>
        <w:t>网页端构成。其中</w:t>
      </w:r>
      <w:r>
        <w:rPr>
          <w:rFonts w:hint="eastAsia"/>
        </w:rPr>
        <w:t>,</w:t>
      </w:r>
      <w:r>
        <w:rPr>
          <w:rFonts w:hint="eastAsia"/>
        </w:rPr>
        <w:t>应用服务器使用</w:t>
      </w:r>
      <w:r w:rsidR="00FA1644">
        <w:rPr>
          <w:rFonts w:hint="eastAsia"/>
        </w:rPr>
        <w:t>Spring Fram</w:t>
      </w:r>
      <w:r w:rsidR="00FA1644">
        <w:t>ework</w:t>
      </w:r>
      <w:r w:rsidR="00FA1644">
        <w:rPr>
          <w:rFonts w:hint="eastAsia"/>
        </w:rPr>
        <w:t>，</w:t>
      </w:r>
      <w:r>
        <w:rPr>
          <w:rFonts w:hint="eastAsia"/>
        </w:rPr>
        <w:t>通过</w:t>
      </w:r>
      <w:r>
        <w:rPr>
          <w:rFonts w:hint="eastAsia"/>
        </w:rPr>
        <w:t xml:space="preserve"> Tomcat </w:t>
      </w:r>
      <w:r>
        <w:rPr>
          <w:rFonts w:hint="eastAsia"/>
        </w:rPr>
        <w:t>部署</w:t>
      </w:r>
      <w:r w:rsidR="00FA1644">
        <w:rPr>
          <w:rFonts w:hint="eastAsia"/>
        </w:rPr>
        <w:t>，</w:t>
      </w:r>
      <w:r>
        <w:rPr>
          <w:rFonts w:hint="eastAsia"/>
        </w:rPr>
        <w:t>为了减少开发的工作量和难度</w:t>
      </w:r>
      <w:r w:rsidR="00FA1644">
        <w:rPr>
          <w:rFonts w:hint="eastAsia"/>
        </w:rPr>
        <w:t>，</w:t>
      </w:r>
      <w:r>
        <w:rPr>
          <w:rFonts w:hint="eastAsia"/>
        </w:rPr>
        <w:t>使用</w:t>
      </w:r>
      <w:r>
        <w:rPr>
          <w:rFonts w:hint="eastAsia"/>
        </w:rPr>
        <w:t>Hibernate</w:t>
      </w:r>
      <w:r w:rsidR="00FA1644">
        <w:t xml:space="preserve"> </w:t>
      </w:r>
      <w:r>
        <w:rPr>
          <w:rFonts w:hint="eastAsia"/>
        </w:rPr>
        <w:t>帮助我们自动完成持久层的业务逻辑处理。使用</w:t>
      </w:r>
      <w:r>
        <w:rPr>
          <w:rFonts w:hint="eastAsia"/>
        </w:rPr>
        <w:t>Spring</w:t>
      </w:r>
      <w:r>
        <w:rPr>
          <w:rFonts w:hint="eastAsia"/>
        </w:rPr>
        <w:t>将业务封装成</w:t>
      </w:r>
      <w:r>
        <w:rPr>
          <w:rFonts w:hint="eastAsia"/>
        </w:rPr>
        <w:t xml:space="preserve"> Restful </w:t>
      </w:r>
      <w:r>
        <w:rPr>
          <w:rFonts w:hint="eastAsia"/>
        </w:rPr>
        <w:t>风格的</w:t>
      </w:r>
      <w:r>
        <w:rPr>
          <w:rFonts w:hint="eastAsia"/>
        </w:rPr>
        <w:t xml:space="preserve"> Web </w:t>
      </w:r>
      <w:r>
        <w:rPr>
          <w:rFonts w:hint="eastAsia"/>
        </w:rPr>
        <w:t>服务。前端通过</w:t>
      </w:r>
      <w:r>
        <w:rPr>
          <w:rFonts w:hint="eastAsia"/>
        </w:rPr>
        <w:t xml:space="preserve"> Web(Html5 + CSS3 + 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)</w:t>
      </w:r>
      <w:r>
        <w:rPr>
          <w:rFonts w:hint="eastAsia"/>
        </w:rPr>
        <w:t>来调用接口的服务来展示数据给用户和处理用户的请求。</w:t>
      </w:r>
      <w:r w:rsidR="009D676B">
        <w:tab/>
      </w:r>
    </w:p>
    <w:p w14:paraId="0803C774" w14:textId="613EFA9F" w:rsidR="001E0927" w:rsidRPr="001101AA" w:rsidRDefault="001E0927" w:rsidP="001E0927">
      <w:pPr>
        <w:pStyle w:val="Heading1"/>
        <w:ind w:left="360" w:hanging="360"/>
        <w:rPr>
          <w:rFonts w:ascii="Times New Roman" w:hAnsi="Times New Roman"/>
          <w:sz w:val="28"/>
        </w:rPr>
      </w:pPr>
      <w:bookmarkStart w:id="68" w:name="_Toc436502042"/>
      <w:r w:rsidRPr="001101AA">
        <w:rPr>
          <w:rFonts w:ascii="Times New Roman" w:hAnsi="Times New Roman"/>
          <w:sz w:val="28"/>
        </w:rPr>
        <w:lastRenderedPageBreak/>
        <w:t>数据视图</w:t>
      </w:r>
      <w:bookmarkEnd w:id="68"/>
    </w:p>
    <w:p w14:paraId="318E1390" w14:textId="77777777" w:rsidR="00F23D87" w:rsidRDefault="00F23D87" w:rsidP="00E777A2">
      <w:pPr>
        <w:pStyle w:val="InfoBlue"/>
      </w:pPr>
      <w:r w:rsidRPr="00F23D87">
        <w:rPr>
          <w:noProof/>
          <w:lang w:eastAsia="en-US"/>
        </w:rPr>
        <w:drawing>
          <wp:inline distT="0" distB="0" distL="0" distR="0" wp14:anchorId="664DAE9C" wp14:editId="2B017FB1">
            <wp:extent cx="5943600" cy="33953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7B06" w14:textId="18D26C87" w:rsidR="005A426C" w:rsidRDefault="00F23D87" w:rsidP="00F23D87">
      <w:pPr>
        <w:pStyle w:val="Caption"/>
        <w:jc w:val="center"/>
      </w:pPr>
      <w:r>
        <w:t xml:space="preserve">Figure </w:t>
      </w:r>
      <w:fldSimple w:instr=" STYLEREF 1 \s ">
        <w:r>
          <w:rPr>
            <w:noProof/>
          </w:rPr>
          <w:t>9</w:t>
        </w:r>
      </w:fldSimple>
      <w:r>
        <w:noBreakHyphen/>
      </w:r>
      <w:fldSimple w:instr=" SEQ Figure \* ARABIC \s 1 ">
        <w:r>
          <w:rPr>
            <w:noProof/>
          </w:rPr>
          <w:t>1</w:t>
        </w:r>
      </w:fldSimple>
      <w:r>
        <w:t xml:space="preserve"> </w:t>
      </w:r>
      <w:r>
        <w:t>用户相关的</w:t>
      </w:r>
      <w:r>
        <w:t>ER</w:t>
      </w:r>
      <w:r>
        <w:t>图</w:t>
      </w:r>
    </w:p>
    <w:p w14:paraId="3F6B426D" w14:textId="38CF10D0" w:rsidR="000C5B09" w:rsidRPr="000C5B09" w:rsidRDefault="000C5B09" w:rsidP="00FA1644">
      <w:pPr>
        <w:pStyle w:val="a"/>
        <w:ind w:firstLine="480"/>
      </w:pPr>
      <w:r>
        <w:t>关于</w:t>
      </w:r>
      <w:r>
        <w:rPr>
          <w:rFonts w:hint="eastAsia"/>
        </w:rPr>
        <w:t>用户</w:t>
      </w:r>
      <w:r>
        <w:t>的</w:t>
      </w:r>
      <w:r>
        <w:rPr>
          <w:rFonts w:hint="eastAsia"/>
        </w:rPr>
        <w:t>数据库</w:t>
      </w:r>
      <w:r>
        <w:t>，包括了</w:t>
      </w:r>
      <w:r>
        <w:rPr>
          <w:rFonts w:hint="eastAsia"/>
        </w:rPr>
        <w:t>用户</w:t>
      </w:r>
      <w:r w:rsidRPr="001101AA">
        <w:t>（</w:t>
      </w:r>
      <w:r>
        <w:rPr>
          <w:rFonts w:hint="eastAsia"/>
        </w:rPr>
        <w:t>User</w:t>
      </w:r>
      <w:r w:rsidRPr="001101AA">
        <w:t>）、</w:t>
      </w:r>
      <w:r>
        <w:t>用户等级</w:t>
      </w:r>
      <w:r w:rsidRPr="001101AA">
        <w:t>（</w:t>
      </w:r>
      <w:r>
        <w:t>User2Vip_level</w:t>
      </w:r>
      <w:r w:rsidRPr="001101AA">
        <w:t>）、</w:t>
      </w:r>
      <w:r>
        <w:rPr>
          <w:rFonts w:hint="eastAsia"/>
        </w:rPr>
        <w:t>用户</w:t>
      </w:r>
      <w:r>
        <w:t>关系</w:t>
      </w:r>
      <w:r w:rsidRPr="001101AA">
        <w:t>（</w:t>
      </w:r>
      <w:r>
        <w:t>User2User_type</w:t>
      </w:r>
      <w:r>
        <w:t>）、用户来源</w:t>
      </w:r>
      <w:r w:rsidRPr="001101AA">
        <w:t>（</w:t>
      </w:r>
      <w:proofErr w:type="spellStart"/>
      <w:r>
        <w:t>User_type</w:t>
      </w:r>
      <w:proofErr w:type="spellEnd"/>
      <w:r w:rsidRPr="001101AA">
        <w:t>）</w:t>
      </w:r>
      <w:r>
        <w:t>、用户类型对应的用户等级（</w:t>
      </w:r>
      <w:r>
        <w:t>User_type2vip_level</w:t>
      </w:r>
      <w:r>
        <w:t>）、</w:t>
      </w:r>
      <w:r>
        <w:rPr>
          <w:rFonts w:hint="eastAsia"/>
        </w:rPr>
        <w:t>邀请码</w:t>
      </w:r>
      <w:r>
        <w:t>(</w:t>
      </w:r>
      <w:proofErr w:type="spellStart"/>
      <w:r>
        <w:t>Invitation_code</w:t>
      </w:r>
      <w:proofErr w:type="spellEnd"/>
      <w:r>
        <w:t>)</w:t>
      </w:r>
      <w:r>
        <w:rPr>
          <w:rFonts w:hint="eastAsia"/>
        </w:rPr>
        <w:t>七张</w:t>
      </w:r>
      <w:r>
        <w:t>表。</w:t>
      </w:r>
    </w:p>
    <w:p w14:paraId="763109FB" w14:textId="77777777" w:rsidR="00F23D87" w:rsidRPr="00F23D87" w:rsidRDefault="00F23D87" w:rsidP="00F23D87">
      <w:pPr>
        <w:pStyle w:val="BodyText"/>
      </w:pPr>
    </w:p>
    <w:p w14:paraId="3003D4BB" w14:textId="77777777" w:rsidR="00F23D87" w:rsidRDefault="00F23D87" w:rsidP="00F23D87">
      <w:pPr>
        <w:pStyle w:val="BodyText"/>
        <w:keepNext/>
        <w:ind w:left="0"/>
        <w:jc w:val="center"/>
      </w:pPr>
      <w:r w:rsidRPr="00F23D87">
        <w:rPr>
          <w:noProof/>
          <w:lang w:eastAsia="en-US"/>
        </w:rPr>
        <w:lastRenderedPageBreak/>
        <w:drawing>
          <wp:inline distT="0" distB="0" distL="0" distR="0" wp14:anchorId="68317B23" wp14:editId="06668544">
            <wp:extent cx="5943600" cy="38036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6910" w14:textId="24136728" w:rsidR="00F23D87" w:rsidRPr="00F23D87" w:rsidRDefault="00F23D87" w:rsidP="00F23D87">
      <w:pPr>
        <w:pStyle w:val="Caption"/>
        <w:jc w:val="center"/>
      </w:pPr>
      <w:r>
        <w:t xml:space="preserve">Figure </w:t>
      </w:r>
      <w:fldSimple w:instr=" STYLEREF 1 \s ">
        <w:r>
          <w:rPr>
            <w:noProof/>
          </w:rPr>
          <w:t>9</w:t>
        </w:r>
      </w:fldSimple>
      <w:r>
        <w:noBreakHyphen/>
      </w:r>
      <w:fldSimple w:instr=" SEQ Figure \* ARABIC \s 1 ">
        <w:r>
          <w:rPr>
            <w:noProof/>
          </w:rPr>
          <w:t>2</w:t>
        </w:r>
      </w:fldSimple>
      <w:r>
        <w:t xml:space="preserve"> </w:t>
      </w:r>
      <w:r>
        <w:t>餐厅相关</w:t>
      </w:r>
      <w:r>
        <w:t>ER</w:t>
      </w:r>
      <w:r>
        <w:t>图</w:t>
      </w:r>
    </w:p>
    <w:p w14:paraId="70C11BA8" w14:textId="77777777" w:rsidR="00B1724B" w:rsidRPr="00B1724B" w:rsidRDefault="00B1724B" w:rsidP="00B1724B"/>
    <w:p w14:paraId="60338F95" w14:textId="50B24798" w:rsidR="00B35831" w:rsidRPr="000C5B09" w:rsidRDefault="000C5B09" w:rsidP="00FA1644">
      <w:pPr>
        <w:pStyle w:val="a"/>
        <w:ind w:firstLine="480"/>
      </w:pPr>
      <w:r>
        <w:t>关于餐厅的</w:t>
      </w:r>
      <w:r>
        <w:rPr>
          <w:rFonts w:hint="eastAsia"/>
        </w:rPr>
        <w:t>数据库</w:t>
      </w:r>
      <w:r>
        <w:t>，</w:t>
      </w:r>
      <w:r w:rsidR="00E90601">
        <w:t>包括</w:t>
      </w:r>
      <w:r>
        <w:t>了</w:t>
      </w:r>
      <w:r>
        <w:rPr>
          <w:rFonts w:hint="eastAsia"/>
        </w:rPr>
        <w:t>酒店</w:t>
      </w:r>
      <w:r w:rsidR="00B35831" w:rsidRPr="001101AA">
        <w:t>（</w:t>
      </w:r>
      <w:r w:rsidR="00E90601">
        <w:rPr>
          <w:rFonts w:hint="eastAsia"/>
        </w:rPr>
        <w:t>Hotel</w:t>
      </w:r>
      <w:r w:rsidR="00B35831" w:rsidRPr="001101AA">
        <w:t>）、</w:t>
      </w:r>
      <w:r>
        <w:rPr>
          <w:rFonts w:hint="eastAsia"/>
        </w:rPr>
        <w:t>酒店</w:t>
      </w:r>
      <w:r w:rsidR="00E90601">
        <w:rPr>
          <w:rFonts w:hint="eastAsia"/>
        </w:rPr>
        <w:t>图片</w:t>
      </w:r>
      <w:r w:rsidR="00E90601">
        <w:t>数据</w:t>
      </w:r>
      <w:r w:rsidR="00B35831" w:rsidRPr="001101AA">
        <w:t>（</w:t>
      </w:r>
      <w:r w:rsidR="00E90601">
        <w:rPr>
          <w:rFonts w:hint="eastAsia"/>
        </w:rPr>
        <w:t>Hotel</w:t>
      </w:r>
      <w:r w:rsidR="00E90601">
        <w:t>2Picture</w:t>
      </w:r>
      <w:r w:rsidR="00B35831" w:rsidRPr="001101AA">
        <w:t>）、</w:t>
      </w:r>
      <w:r w:rsidR="00E90601">
        <w:t>图片</w:t>
      </w:r>
      <w:r w:rsidR="00B35831" w:rsidRPr="001101AA">
        <w:t>（</w:t>
      </w:r>
      <w:r w:rsidR="00E90601">
        <w:t>Picture</w:t>
      </w:r>
      <w:r w:rsidR="00E90601">
        <w:t>）、</w:t>
      </w:r>
      <w:r>
        <w:t>餐厅图片</w:t>
      </w:r>
      <w:r w:rsidR="00B35831" w:rsidRPr="001101AA">
        <w:t>（</w:t>
      </w:r>
      <w:r>
        <w:t>Restaurant2Picture</w:t>
      </w:r>
      <w:r w:rsidR="00B35831" w:rsidRPr="001101AA">
        <w:t>）</w:t>
      </w:r>
      <w:r>
        <w:t>、</w:t>
      </w:r>
      <w:r>
        <w:rPr>
          <w:rFonts w:hint="eastAsia"/>
        </w:rPr>
        <w:t>Restaurant</w:t>
      </w:r>
      <w:r>
        <w:t>（餐厅）</w:t>
      </w:r>
      <w:r w:rsidR="0025528E">
        <w:rPr>
          <w:rFonts w:hint="eastAsia"/>
        </w:rPr>
        <w:t>六张</w:t>
      </w:r>
      <w:r>
        <w:t>表。</w:t>
      </w:r>
    </w:p>
    <w:p w14:paraId="7A1AFEAE" w14:textId="24F06A62" w:rsidR="008947E4" w:rsidRPr="001101AA" w:rsidRDefault="00E315D7" w:rsidP="001E0927">
      <w:pPr>
        <w:pStyle w:val="Heading1"/>
        <w:rPr>
          <w:rFonts w:ascii="Times New Roman" w:hAnsi="Times New Roman"/>
          <w:sz w:val="28"/>
        </w:rPr>
      </w:pPr>
      <w:bookmarkStart w:id="69" w:name="_Toc436502043"/>
      <w:r w:rsidRPr="001101AA">
        <w:rPr>
          <w:rFonts w:ascii="Times New Roman" w:hAnsi="Times New Roman"/>
          <w:sz w:val="28"/>
        </w:rPr>
        <w:t>大小和性能</w:t>
      </w:r>
      <w:bookmarkEnd w:id="69"/>
    </w:p>
    <w:p w14:paraId="1DB1AD9D" w14:textId="15C1CFA6" w:rsidR="00873A62" w:rsidRPr="001101AA" w:rsidRDefault="00E959CD" w:rsidP="00873A62">
      <w:pPr>
        <w:pStyle w:val="ListParagraph"/>
        <w:numPr>
          <w:ilvl w:val="0"/>
          <w:numId w:val="29"/>
        </w:numPr>
        <w:ind w:firstLineChars="0"/>
        <w:rPr>
          <w:rFonts w:ascii="Times New Roman" w:hAnsi="Times New Roman"/>
        </w:rPr>
      </w:pPr>
      <w:bookmarkStart w:id="70" w:name="_Toc309074947"/>
      <w:bookmarkStart w:id="71" w:name="_Toc309499700"/>
      <w:r w:rsidRPr="001101AA">
        <w:rPr>
          <w:rFonts w:ascii="Times New Roman" w:hAnsi="Times New Roman"/>
        </w:rPr>
        <w:t>对事务的平均响应时间不超过</w:t>
      </w:r>
      <w:r w:rsidRPr="001101AA">
        <w:rPr>
          <w:rFonts w:ascii="Times New Roman" w:hAnsi="Times New Roman"/>
        </w:rPr>
        <w:t>2s</w:t>
      </w:r>
      <w:r w:rsidRPr="001101AA">
        <w:rPr>
          <w:rFonts w:ascii="Times New Roman" w:hAnsi="Times New Roman"/>
        </w:rPr>
        <w:t>，最长响应时间不超过</w:t>
      </w:r>
      <w:r w:rsidRPr="001101AA">
        <w:rPr>
          <w:rFonts w:ascii="Times New Roman" w:hAnsi="Times New Roman"/>
        </w:rPr>
        <w:t>10s</w:t>
      </w:r>
      <w:bookmarkStart w:id="72" w:name="_Toc309074948"/>
      <w:bookmarkStart w:id="73" w:name="_Toc309499701"/>
      <w:bookmarkEnd w:id="70"/>
      <w:bookmarkEnd w:id="71"/>
    </w:p>
    <w:p w14:paraId="735FFBF0" w14:textId="445E13A9" w:rsidR="00873A62" w:rsidRPr="001101AA" w:rsidRDefault="00E959CD" w:rsidP="00873A62">
      <w:pPr>
        <w:pStyle w:val="ListParagraph"/>
        <w:numPr>
          <w:ilvl w:val="0"/>
          <w:numId w:val="29"/>
        </w:numPr>
        <w:ind w:firstLineChars="0"/>
        <w:rPr>
          <w:rFonts w:ascii="Times New Roman" w:hAnsi="Times New Roman"/>
          <w:sz w:val="22"/>
        </w:rPr>
      </w:pPr>
      <w:r w:rsidRPr="001101AA">
        <w:rPr>
          <w:rFonts w:ascii="Times New Roman" w:hAnsi="Times New Roman"/>
        </w:rPr>
        <w:t>系统的可用时间百分比应大于</w:t>
      </w:r>
      <w:r w:rsidRPr="001101AA">
        <w:rPr>
          <w:rFonts w:ascii="Times New Roman" w:hAnsi="Times New Roman"/>
        </w:rPr>
        <w:t>99%</w:t>
      </w:r>
      <w:bookmarkStart w:id="74" w:name="_Toc309074949"/>
      <w:bookmarkStart w:id="75" w:name="_Toc309499702"/>
      <w:bookmarkEnd w:id="72"/>
      <w:bookmarkEnd w:id="73"/>
    </w:p>
    <w:p w14:paraId="75BE17DD" w14:textId="4BA18A7D" w:rsidR="008947E4" w:rsidRPr="001101AA" w:rsidRDefault="00E959CD" w:rsidP="00873A62">
      <w:pPr>
        <w:pStyle w:val="ListParagraph"/>
        <w:numPr>
          <w:ilvl w:val="0"/>
          <w:numId w:val="29"/>
        </w:numPr>
        <w:ind w:firstLineChars="0"/>
        <w:rPr>
          <w:rFonts w:ascii="Times New Roman" w:hAnsi="Times New Roman"/>
        </w:rPr>
      </w:pPr>
      <w:r w:rsidRPr="001101AA">
        <w:rPr>
          <w:rFonts w:ascii="Times New Roman" w:hAnsi="Times New Roman"/>
        </w:rPr>
        <w:t>系统的平均修复时间应小于</w:t>
      </w:r>
      <w:r w:rsidRPr="001101AA">
        <w:rPr>
          <w:rFonts w:ascii="Times New Roman" w:hAnsi="Times New Roman"/>
        </w:rPr>
        <w:t>2h</w:t>
      </w:r>
      <w:bookmarkEnd w:id="74"/>
      <w:bookmarkEnd w:id="75"/>
    </w:p>
    <w:p w14:paraId="18A68208" w14:textId="77777777" w:rsidR="008947E4" w:rsidRPr="001101AA" w:rsidRDefault="00E315D7" w:rsidP="00873A62">
      <w:pPr>
        <w:pStyle w:val="Heading1"/>
        <w:rPr>
          <w:rFonts w:ascii="Times New Roman" w:hAnsi="Times New Roman"/>
          <w:sz w:val="28"/>
        </w:rPr>
      </w:pPr>
      <w:bookmarkStart w:id="76" w:name="_Toc436502044"/>
      <w:r w:rsidRPr="001101AA">
        <w:rPr>
          <w:rFonts w:ascii="Times New Roman" w:hAnsi="Times New Roman"/>
          <w:sz w:val="28"/>
        </w:rPr>
        <w:t>质量</w:t>
      </w:r>
      <w:bookmarkEnd w:id="76"/>
    </w:p>
    <w:p w14:paraId="46D7336A" w14:textId="22871853" w:rsidR="00E959CD" w:rsidRPr="001101AA" w:rsidRDefault="00E959CD" w:rsidP="00873A62">
      <w:pPr>
        <w:pStyle w:val="ListParagraph"/>
        <w:numPr>
          <w:ilvl w:val="0"/>
          <w:numId w:val="29"/>
        </w:numPr>
        <w:ind w:firstLineChars="0"/>
        <w:rPr>
          <w:rFonts w:ascii="Times New Roman" w:hAnsi="Times New Roman"/>
        </w:rPr>
      </w:pPr>
      <w:bookmarkStart w:id="77" w:name="_Toc309074952"/>
      <w:bookmarkStart w:id="78" w:name="_Toc309499705"/>
      <w:bookmarkStart w:id="79" w:name="_Toc392159018"/>
      <w:bookmarkStart w:id="80" w:name="_Toc392242937"/>
      <w:r w:rsidRPr="001101AA">
        <w:rPr>
          <w:rFonts w:ascii="Times New Roman" w:hAnsi="Times New Roman"/>
        </w:rPr>
        <w:t>系统</w:t>
      </w:r>
      <w:r w:rsidRPr="001101AA">
        <w:rPr>
          <w:rFonts w:ascii="Times New Roman" w:hAnsi="Times New Roman"/>
        </w:rPr>
        <w:t>PC</w:t>
      </w:r>
      <w:r w:rsidRPr="001101AA">
        <w:rPr>
          <w:rFonts w:ascii="Times New Roman" w:hAnsi="Times New Roman"/>
        </w:rPr>
        <w:t>端支持各个主流操作系统（至少包括</w:t>
      </w:r>
      <w:r w:rsidRPr="001101AA">
        <w:rPr>
          <w:rFonts w:ascii="Times New Roman" w:hAnsi="Times New Roman"/>
        </w:rPr>
        <w:t>Windows</w:t>
      </w:r>
      <w:r w:rsidRPr="001101AA">
        <w:rPr>
          <w:rFonts w:ascii="Times New Roman" w:hAnsi="Times New Roman"/>
        </w:rPr>
        <w:t>，</w:t>
      </w:r>
      <w:r w:rsidRPr="001101AA">
        <w:rPr>
          <w:rFonts w:ascii="Times New Roman" w:hAnsi="Times New Roman"/>
        </w:rPr>
        <w:t>Mac OS</w:t>
      </w:r>
      <w:r w:rsidRPr="001101AA">
        <w:rPr>
          <w:rFonts w:ascii="Times New Roman" w:hAnsi="Times New Roman"/>
        </w:rPr>
        <w:t>）通过</w:t>
      </w:r>
      <w:r w:rsidRPr="001101AA">
        <w:rPr>
          <w:rFonts w:ascii="Times New Roman" w:hAnsi="Times New Roman"/>
        </w:rPr>
        <w:t>Chrome</w:t>
      </w:r>
      <w:r w:rsidRPr="001101AA">
        <w:rPr>
          <w:rFonts w:ascii="Times New Roman" w:hAnsi="Times New Roman"/>
        </w:rPr>
        <w:t>浏览器进行访问</w:t>
      </w:r>
      <w:bookmarkEnd w:id="77"/>
      <w:bookmarkEnd w:id="78"/>
      <w:r w:rsidR="00D74ACF">
        <w:rPr>
          <w:rFonts w:ascii="Times New Roman" w:hAnsi="Times New Roman"/>
        </w:rPr>
        <w:t>；</w:t>
      </w:r>
    </w:p>
    <w:p w14:paraId="48DC406D" w14:textId="7510D9F9" w:rsidR="00E959CD" w:rsidRPr="001101AA" w:rsidRDefault="00D74ACF" w:rsidP="00873A62">
      <w:pPr>
        <w:pStyle w:val="ListParagraph"/>
        <w:numPr>
          <w:ilvl w:val="0"/>
          <w:numId w:val="29"/>
        </w:numPr>
        <w:ind w:firstLineChars="0"/>
        <w:rPr>
          <w:rFonts w:ascii="Times New Roman" w:hAnsi="Times New Roman"/>
        </w:rPr>
      </w:pPr>
      <w:bookmarkStart w:id="81" w:name="_Toc309074953"/>
      <w:bookmarkStart w:id="82" w:name="_Toc309499706"/>
      <w:r>
        <w:rPr>
          <w:rFonts w:ascii="Times New Roman" w:hAnsi="Times New Roman" w:hint="eastAsia"/>
        </w:rPr>
        <w:t>微信</w:t>
      </w:r>
      <w:r w:rsidR="00E959CD" w:rsidRPr="001101AA">
        <w:rPr>
          <w:rFonts w:ascii="Times New Roman" w:hAnsi="Times New Roman"/>
        </w:rPr>
        <w:t>端支持</w:t>
      </w:r>
      <w:bookmarkEnd w:id="81"/>
      <w:bookmarkEnd w:id="82"/>
      <w:r>
        <w:rPr>
          <w:rFonts w:ascii="Times New Roman" w:hAnsi="Times New Roman"/>
        </w:rPr>
        <w:t>各个手机操作系统</w:t>
      </w:r>
      <w:r>
        <w:rPr>
          <w:rFonts w:ascii="Times New Roman" w:hAnsi="Times New Roman" w:hint="eastAsia"/>
        </w:rPr>
        <w:t>的</w:t>
      </w:r>
      <w:r>
        <w:rPr>
          <w:rFonts w:ascii="Times New Roman" w:hAnsi="Times New Roman"/>
        </w:rPr>
        <w:t>适配；</w:t>
      </w:r>
    </w:p>
    <w:p w14:paraId="582B0104" w14:textId="0C3DF2D5" w:rsidR="00D712A4" w:rsidRPr="00BD4388" w:rsidRDefault="006B6DF4" w:rsidP="00BD4388">
      <w:pPr>
        <w:pStyle w:val="ListParagraph"/>
        <w:numPr>
          <w:ilvl w:val="0"/>
          <w:numId w:val="29"/>
        </w:numPr>
        <w:ind w:firstLineChars="0"/>
        <w:rPr>
          <w:rFonts w:ascii="Times New Roman" w:hAnsi="Times New Roman"/>
        </w:rPr>
      </w:pPr>
      <w:bookmarkStart w:id="83" w:name="_Toc309074954"/>
      <w:bookmarkStart w:id="84" w:name="_Toc309499707"/>
      <w:r>
        <w:rPr>
          <w:rFonts w:ascii="Times New Roman" w:hAnsi="Times New Roman" w:hint="eastAsia"/>
        </w:rPr>
        <w:t>开发</w:t>
      </w:r>
      <w:r w:rsidR="008947E4" w:rsidRPr="001101AA">
        <w:rPr>
          <w:rFonts w:ascii="Times New Roman" w:hAnsi="Times New Roman"/>
        </w:rPr>
        <w:t>语言为</w:t>
      </w:r>
      <w:r w:rsidR="00E959CD" w:rsidRPr="001101AA">
        <w:rPr>
          <w:rFonts w:ascii="Times New Roman" w:hAnsi="Times New Roman"/>
        </w:rPr>
        <w:t>Java</w:t>
      </w:r>
      <w:r w:rsidR="00E959CD" w:rsidRPr="001101AA">
        <w:rPr>
          <w:rFonts w:ascii="Times New Roman" w:hAnsi="Times New Roman"/>
        </w:rPr>
        <w:t>，</w:t>
      </w:r>
      <w:proofErr w:type="spellStart"/>
      <w:r w:rsidR="00E959CD" w:rsidRPr="001101AA">
        <w:rPr>
          <w:rFonts w:ascii="Times New Roman" w:hAnsi="Times New Roman"/>
        </w:rPr>
        <w:t>Javascript</w:t>
      </w:r>
      <w:proofErr w:type="spellEnd"/>
      <w:r>
        <w:rPr>
          <w:rFonts w:ascii="Times New Roman" w:hAnsi="Times New Roman"/>
        </w:rPr>
        <w:t>、</w:t>
      </w:r>
      <w:r>
        <w:rPr>
          <w:rFonts w:ascii="Times New Roman" w:hAnsi="Times New Roman" w:hint="eastAsia"/>
        </w:rPr>
        <w:t>CSS</w:t>
      </w:r>
      <w:r>
        <w:rPr>
          <w:rFonts w:ascii="Times New Roman" w:hAnsi="Times New Roman" w:hint="eastAsia"/>
        </w:rPr>
        <w:t>和</w:t>
      </w:r>
      <w:r w:rsidR="00E959CD" w:rsidRPr="001101AA">
        <w:rPr>
          <w:rFonts w:ascii="Times New Roman" w:hAnsi="Times New Roman"/>
        </w:rPr>
        <w:t>HTML</w:t>
      </w:r>
      <w:bookmarkEnd w:id="79"/>
      <w:bookmarkEnd w:id="80"/>
      <w:bookmarkEnd w:id="83"/>
      <w:bookmarkEnd w:id="84"/>
      <w:r w:rsidR="00BD4388">
        <w:rPr>
          <w:rFonts w:ascii="Times New Roman" w:hAnsi="Times New Roman"/>
        </w:rPr>
        <w:t>。</w:t>
      </w:r>
    </w:p>
    <w:sectPr w:rsidR="00D712A4" w:rsidRPr="00BD4388">
      <w:headerReference w:type="default" r:id="rId20"/>
      <w:footerReference w:type="defaul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DF551" w14:textId="77777777" w:rsidR="00094599" w:rsidRDefault="00094599">
      <w:pPr>
        <w:spacing w:line="240" w:lineRule="auto"/>
      </w:pPr>
      <w:r>
        <w:separator/>
      </w:r>
    </w:p>
  </w:endnote>
  <w:endnote w:type="continuationSeparator" w:id="0">
    <w:p w14:paraId="54AA2C45" w14:textId="77777777" w:rsidR="00094599" w:rsidRDefault="0009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0601" w14:paraId="681D187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101782" w14:textId="1CDD10FB" w:rsidR="00E90601" w:rsidRDefault="00E90601" w:rsidP="00663503">
          <w:pPr>
            <w:ind w:right="360"/>
          </w:pPr>
          <w:r>
            <w:rPr>
              <w:rFonts w:hAnsi="Symbol"/>
            </w:rPr>
            <w:t>Architecture</w:t>
          </w:r>
          <w:r w:rsidRPr="00EB75D2">
            <w:rPr>
              <w:rFonts w:hAnsi="Symbol"/>
            </w:rPr>
            <w:t xml:space="preserve"> </w:t>
          </w:r>
          <w:r>
            <w:rPr>
              <w:rFonts w:hAnsi="Symbol"/>
            </w:rPr>
            <w:t>D</w:t>
          </w:r>
          <w:r w:rsidRPr="00EB75D2">
            <w:rPr>
              <w:rFonts w:hAnsi="Symbol"/>
            </w:rPr>
            <w:t>esign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62910C" w14:textId="77777777" w:rsidR="00E90601" w:rsidRDefault="00E90601" w:rsidP="003D797A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hAnsi="Symbol"/>
            </w:rPr>
            <w:t>SJTU</w:t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634363" w14:textId="3830072D" w:rsidR="00E90601" w:rsidRDefault="00E906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PageNumber"/>
              <w:rFonts w:ascii="Times New Roman"/>
              <w:noProof/>
            </w:rPr>
            <w:fldChar w:fldCharType="begin"/>
          </w:r>
          <w:r>
            <w:rPr>
              <w:rStyle w:val="PageNumber"/>
              <w:rFonts w:ascii="Times New Roman"/>
              <w:noProof/>
            </w:rPr>
            <w:instrText xml:space="preserve"> PAGE </w:instrText>
          </w:r>
          <w:r>
            <w:rPr>
              <w:rStyle w:val="PageNumber"/>
              <w:rFonts w:ascii="Times New Roman"/>
              <w:noProof/>
            </w:rPr>
            <w:fldChar w:fldCharType="separate"/>
          </w:r>
          <w:r w:rsidR="002B1C8B">
            <w:rPr>
              <w:rStyle w:val="PageNumber"/>
              <w:rFonts w:ascii="Times New Roman"/>
              <w:noProof/>
            </w:rPr>
            <w:t>3</w:t>
          </w:r>
          <w:r>
            <w:rPr>
              <w:rStyle w:val="PageNumber"/>
              <w:rFonts w:ascii="Times New Roman"/>
              <w:noProof/>
            </w:rPr>
            <w:fldChar w:fldCharType="end"/>
          </w:r>
          <w:r>
            <w:rPr>
              <w:rStyle w:val="PageNumber"/>
              <w:rFonts w:ascii="Times New Roman"/>
              <w:noProof/>
            </w:rPr>
            <w:t xml:space="preserve"> of </w:t>
          </w:r>
          <w:r>
            <w:rPr>
              <w:rStyle w:val="PageNumber"/>
              <w:rFonts w:ascii="Times New Roman"/>
              <w:noProof/>
            </w:rPr>
            <w:fldChar w:fldCharType="begin"/>
          </w:r>
          <w:r>
            <w:rPr>
              <w:rStyle w:val="PageNumber"/>
              <w:rFonts w:ascii="Times New Roman"/>
              <w:noProof/>
            </w:rPr>
            <w:instrText xml:space="preserve"> NUMPAGES  \* MERGEFORMAT </w:instrText>
          </w:r>
          <w:r>
            <w:rPr>
              <w:rStyle w:val="PageNumber"/>
              <w:rFonts w:ascii="Times New Roman"/>
              <w:noProof/>
            </w:rPr>
            <w:fldChar w:fldCharType="separate"/>
          </w:r>
          <w:r w:rsidR="002B1C8B" w:rsidRPr="002B1C8B">
            <w:rPr>
              <w:rStyle w:val="PageNumber"/>
              <w:noProof/>
            </w:rPr>
            <w:t>16</w:t>
          </w:r>
          <w:r>
            <w:rPr>
              <w:rStyle w:val="PageNumber"/>
              <w:rFonts w:ascii="Times New Roman"/>
              <w:noProof/>
            </w:rPr>
            <w:fldChar w:fldCharType="end"/>
          </w:r>
        </w:p>
      </w:tc>
    </w:tr>
  </w:tbl>
  <w:p w14:paraId="3F413FFD" w14:textId="77777777" w:rsidR="00E90601" w:rsidRDefault="00E9060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DD3ED2" w14:textId="77777777" w:rsidR="00094599" w:rsidRDefault="00094599">
      <w:pPr>
        <w:spacing w:line="240" w:lineRule="auto"/>
      </w:pPr>
      <w:r>
        <w:separator/>
      </w:r>
    </w:p>
  </w:footnote>
  <w:footnote w:type="continuationSeparator" w:id="0">
    <w:p w14:paraId="16B625F0" w14:textId="77777777" w:rsidR="00094599" w:rsidRDefault="000945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8AB63F" w14:textId="77777777" w:rsidR="00E90601" w:rsidRDefault="00E90601"/>
  <w:p w14:paraId="6A7E5445" w14:textId="77777777" w:rsidR="00E90601" w:rsidRDefault="00E90601">
    <w:pPr>
      <w:pBdr>
        <w:top w:val="single" w:sz="6" w:space="1" w:color="auto"/>
      </w:pBdr>
    </w:pPr>
  </w:p>
  <w:p w14:paraId="0B73BC8D" w14:textId="77777777" w:rsidR="00E90601" w:rsidRDefault="00E90601">
    <w:pPr>
      <w:pBdr>
        <w:bottom w:val="single" w:sz="6" w:space="1" w:color="auto"/>
      </w:pBdr>
      <w:jc w:val="right"/>
    </w:pPr>
    <w:r>
      <w:rPr>
        <w:rFonts w:hint="eastAsia"/>
      </w:rPr>
      <w:t>SJTU</w:t>
    </w:r>
  </w:p>
  <w:p w14:paraId="72152CC2" w14:textId="77777777" w:rsidR="00E90601" w:rsidRDefault="00E9060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90601" w14:paraId="1509E223" w14:textId="77777777">
      <w:tc>
        <w:tcPr>
          <w:tcW w:w="6379" w:type="dxa"/>
        </w:tcPr>
        <w:p w14:paraId="4064F8E4" w14:textId="032EC5A3" w:rsidR="00E90601" w:rsidRDefault="00FA1644">
          <w:r>
            <w:rPr>
              <w:rFonts w:hint="eastAsia"/>
            </w:rPr>
            <w:t>最美食会员预定</w:t>
          </w:r>
          <w:r w:rsidR="00E90601" w:rsidRPr="0065545C">
            <w:rPr>
              <w:rFonts w:hint="eastAsia"/>
            </w:rPr>
            <w:t>系统</w:t>
          </w:r>
        </w:p>
      </w:tc>
      <w:tc>
        <w:tcPr>
          <w:tcW w:w="3179" w:type="dxa"/>
        </w:tcPr>
        <w:p w14:paraId="7CAD079C" w14:textId="7570D661" w:rsidR="00E90601" w:rsidRDefault="00E9060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Version:           </w:t>
          </w:r>
          <w:r w:rsidR="00FA1644">
            <w:rPr>
              <w:rFonts w:ascii="Times New Roman"/>
              <w:noProof/>
            </w:rPr>
            <w:t>0.2</w:t>
          </w:r>
        </w:p>
      </w:tc>
    </w:tr>
    <w:tr w:rsidR="00E90601" w14:paraId="2ACB8682" w14:textId="77777777">
      <w:tc>
        <w:tcPr>
          <w:tcW w:w="6379" w:type="dxa"/>
        </w:tcPr>
        <w:p w14:paraId="373512EF" w14:textId="77777777" w:rsidR="00E90601" w:rsidRDefault="00E906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软件构架文档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A2439D6" w14:textId="108FE895" w:rsidR="00E90601" w:rsidRDefault="00E9060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FA1644">
            <w:rPr>
              <w:rFonts w:ascii="Times New Roman" w:hint="eastAsia"/>
              <w:noProof/>
            </w:rPr>
            <w:t>20</w:t>
          </w:r>
          <w:r>
            <w:rPr>
              <w:rFonts w:ascii="Times New Roman" w:hint="eastAsia"/>
              <w:noProof/>
            </w:rPr>
            <w:t>/11/2015</w:t>
          </w:r>
        </w:p>
      </w:tc>
    </w:tr>
    <w:tr w:rsidR="00E90601" w14:paraId="15B6B0EA" w14:textId="77777777">
      <w:tc>
        <w:tcPr>
          <w:tcW w:w="9558" w:type="dxa"/>
          <w:gridSpan w:val="2"/>
        </w:tcPr>
        <w:p w14:paraId="5CF3F2CE" w14:textId="77777777" w:rsidR="00E90601" w:rsidRDefault="00E90601"/>
      </w:tc>
    </w:tr>
  </w:tbl>
  <w:p w14:paraId="1CADBFF3" w14:textId="77777777" w:rsidR="00E90601" w:rsidRDefault="00E90601" w:rsidP="0047469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B91358F"/>
    <w:multiLevelType w:val="hybridMultilevel"/>
    <w:tmpl w:val="55EA601C"/>
    <w:lvl w:ilvl="0" w:tplc="0409000B">
      <w:start w:val="1"/>
      <w:numFmt w:val="bullet"/>
      <w:lvlText w:val="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4EC7B4A"/>
    <w:multiLevelType w:val="hybridMultilevel"/>
    <w:tmpl w:val="1F7A1066"/>
    <w:lvl w:ilvl="0" w:tplc="8048C60E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60700FB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5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2A4"/>
    <w:rsid w:val="0000616F"/>
    <w:rsid w:val="00013360"/>
    <w:rsid w:val="00020E4D"/>
    <w:rsid w:val="000237E6"/>
    <w:rsid w:val="00036842"/>
    <w:rsid w:val="00037900"/>
    <w:rsid w:val="00044227"/>
    <w:rsid w:val="00045E80"/>
    <w:rsid w:val="0005196F"/>
    <w:rsid w:val="00061D2D"/>
    <w:rsid w:val="00066E92"/>
    <w:rsid w:val="00081841"/>
    <w:rsid w:val="00094599"/>
    <w:rsid w:val="000A40A7"/>
    <w:rsid w:val="000C083A"/>
    <w:rsid w:val="000C51CA"/>
    <w:rsid w:val="000C5B09"/>
    <w:rsid w:val="000F1F66"/>
    <w:rsid w:val="000F211E"/>
    <w:rsid w:val="001101AA"/>
    <w:rsid w:val="00122F97"/>
    <w:rsid w:val="00126F8C"/>
    <w:rsid w:val="00151948"/>
    <w:rsid w:val="00165737"/>
    <w:rsid w:val="00175ED1"/>
    <w:rsid w:val="001963EF"/>
    <w:rsid w:val="001B67FC"/>
    <w:rsid w:val="001C6DCC"/>
    <w:rsid w:val="001E0927"/>
    <w:rsid w:val="001E57CF"/>
    <w:rsid w:val="0021113E"/>
    <w:rsid w:val="002125DF"/>
    <w:rsid w:val="002131E0"/>
    <w:rsid w:val="0021434F"/>
    <w:rsid w:val="00243CAA"/>
    <w:rsid w:val="0025528E"/>
    <w:rsid w:val="0028498E"/>
    <w:rsid w:val="002910B8"/>
    <w:rsid w:val="002965DA"/>
    <w:rsid w:val="002A042C"/>
    <w:rsid w:val="002B1C8B"/>
    <w:rsid w:val="002C0D17"/>
    <w:rsid w:val="002C7FAD"/>
    <w:rsid w:val="002F3EE4"/>
    <w:rsid w:val="00301681"/>
    <w:rsid w:val="00301CE7"/>
    <w:rsid w:val="00310550"/>
    <w:rsid w:val="00315F02"/>
    <w:rsid w:val="0032252F"/>
    <w:rsid w:val="0032354C"/>
    <w:rsid w:val="00323A8D"/>
    <w:rsid w:val="003409E6"/>
    <w:rsid w:val="003471E6"/>
    <w:rsid w:val="0036506A"/>
    <w:rsid w:val="00374E15"/>
    <w:rsid w:val="00394AB6"/>
    <w:rsid w:val="003B3234"/>
    <w:rsid w:val="003C107D"/>
    <w:rsid w:val="003C1BD3"/>
    <w:rsid w:val="003C4C3C"/>
    <w:rsid w:val="003D6088"/>
    <w:rsid w:val="003D797A"/>
    <w:rsid w:val="003D7BC7"/>
    <w:rsid w:val="00425823"/>
    <w:rsid w:val="0047469D"/>
    <w:rsid w:val="0047697D"/>
    <w:rsid w:val="004C1C9D"/>
    <w:rsid w:val="004D7221"/>
    <w:rsid w:val="004E157B"/>
    <w:rsid w:val="004E788B"/>
    <w:rsid w:val="004F0874"/>
    <w:rsid w:val="005370A6"/>
    <w:rsid w:val="005460E7"/>
    <w:rsid w:val="00550378"/>
    <w:rsid w:val="0055749B"/>
    <w:rsid w:val="0056193E"/>
    <w:rsid w:val="00562E54"/>
    <w:rsid w:val="005723E1"/>
    <w:rsid w:val="00582F3B"/>
    <w:rsid w:val="005956DB"/>
    <w:rsid w:val="005A32F5"/>
    <w:rsid w:val="005A426C"/>
    <w:rsid w:val="005A57AB"/>
    <w:rsid w:val="005C2C39"/>
    <w:rsid w:val="005D0710"/>
    <w:rsid w:val="005D641D"/>
    <w:rsid w:val="005F0051"/>
    <w:rsid w:val="006212B9"/>
    <w:rsid w:val="0063026B"/>
    <w:rsid w:val="00643108"/>
    <w:rsid w:val="00650773"/>
    <w:rsid w:val="0065545C"/>
    <w:rsid w:val="00663503"/>
    <w:rsid w:val="006873AA"/>
    <w:rsid w:val="0069541A"/>
    <w:rsid w:val="006B6DF4"/>
    <w:rsid w:val="006B749C"/>
    <w:rsid w:val="007037B5"/>
    <w:rsid w:val="007118DA"/>
    <w:rsid w:val="00780E27"/>
    <w:rsid w:val="007939F1"/>
    <w:rsid w:val="007A04E7"/>
    <w:rsid w:val="007A736B"/>
    <w:rsid w:val="007E08C5"/>
    <w:rsid w:val="00810B70"/>
    <w:rsid w:val="00811777"/>
    <w:rsid w:val="00820E24"/>
    <w:rsid w:val="008460AA"/>
    <w:rsid w:val="008548D4"/>
    <w:rsid w:val="00863019"/>
    <w:rsid w:val="00864A34"/>
    <w:rsid w:val="008729A1"/>
    <w:rsid w:val="00873A62"/>
    <w:rsid w:val="0088317F"/>
    <w:rsid w:val="008916AE"/>
    <w:rsid w:val="008947E4"/>
    <w:rsid w:val="00897CC5"/>
    <w:rsid w:val="008A1BD0"/>
    <w:rsid w:val="008D0041"/>
    <w:rsid w:val="008E0037"/>
    <w:rsid w:val="008E5086"/>
    <w:rsid w:val="008E553F"/>
    <w:rsid w:val="009251A1"/>
    <w:rsid w:val="00977AFC"/>
    <w:rsid w:val="00985FE4"/>
    <w:rsid w:val="009867BD"/>
    <w:rsid w:val="009A0C93"/>
    <w:rsid w:val="009A5CCE"/>
    <w:rsid w:val="009A6C3C"/>
    <w:rsid w:val="009B7445"/>
    <w:rsid w:val="009C34F7"/>
    <w:rsid w:val="009D3C69"/>
    <w:rsid w:val="009D676B"/>
    <w:rsid w:val="009F2118"/>
    <w:rsid w:val="00A07AD2"/>
    <w:rsid w:val="00A14827"/>
    <w:rsid w:val="00A21848"/>
    <w:rsid w:val="00A21B7C"/>
    <w:rsid w:val="00A22F12"/>
    <w:rsid w:val="00A4073A"/>
    <w:rsid w:val="00A63A42"/>
    <w:rsid w:val="00A64DD4"/>
    <w:rsid w:val="00A67B85"/>
    <w:rsid w:val="00AA5174"/>
    <w:rsid w:val="00AA54ED"/>
    <w:rsid w:val="00AB110D"/>
    <w:rsid w:val="00AB47C5"/>
    <w:rsid w:val="00AC2681"/>
    <w:rsid w:val="00AC5252"/>
    <w:rsid w:val="00AD5ABE"/>
    <w:rsid w:val="00AD5FDD"/>
    <w:rsid w:val="00AE7153"/>
    <w:rsid w:val="00B021AF"/>
    <w:rsid w:val="00B04080"/>
    <w:rsid w:val="00B13898"/>
    <w:rsid w:val="00B1724B"/>
    <w:rsid w:val="00B266AC"/>
    <w:rsid w:val="00B327D1"/>
    <w:rsid w:val="00B35831"/>
    <w:rsid w:val="00B42324"/>
    <w:rsid w:val="00B61104"/>
    <w:rsid w:val="00B740A6"/>
    <w:rsid w:val="00B77B47"/>
    <w:rsid w:val="00BC490A"/>
    <w:rsid w:val="00BD4388"/>
    <w:rsid w:val="00BE52FE"/>
    <w:rsid w:val="00BF7AE0"/>
    <w:rsid w:val="00C02951"/>
    <w:rsid w:val="00C136D1"/>
    <w:rsid w:val="00C36415"/>
    <w:rsid w:val="00C44F42"/>
    <w:rsid w:val="00C45A3B"/>
    <w:rsid w:val="00C574AC"/>
    <w:rsid w:val="00C57B84"/>
    <w:rsid w:val="00C65377"/>
    <w:rsid w:val="00C97658"/>
    <w:rsid w:val="00C97DD2"/>
    <w:rsid w:val="00CB3ABC"/>
    <w:rsid w:val="00CE500E"/>
    <w:rsid w:val="00CF20EC"/>
    <w:rsid w:val="00D056D5"/>
    <w:rsid w:val="00D246DB"/>
    <w:rsid w:val="00D571D7"/>
    <w:rsid w:val="00D712A4"/>
    <w:rsid w:val="00D74ACF"/>
    <w:rsid w:val="00D74E99"/>
    <w:rsid w:val="00D818E7"/>
    <w:rsid w:val="00D90A5E"/>
    <w:rsid w:val="00D957B7"/>
    <w:rsid w:val="00DA5EF8"/>
    <w:rsid w:val="00DC0FA5"/>
    <w:rsid w:val="00DE726C"/>
    <w:rsid w:val="00DE75E3"/>
    <w:rsid w:val="00DF1C20"/>
    <w:rsid w:val="00DF7788"/>
    <w:rsid w:val="00E315D7"/>
    <w:rsid w:val="00E32EAC"/>
    <w:rsid w:val="00E32EDB"/>
    <w:rsid w:val="00E36883"/>
    <w:rsid w:val="00E44107"/>
    <w:rsid w:val="00E47647"/>
    <w:rsid w:val="00E777A2"/>
    <w:rsid w:val="00E90601"/>
    <w:rsid w:val="00E959CD"/>
    <w:rsid w:val="00EA24DA"/>
    <w:rsid w:val="00EB75D2"/>
    <w:rsid w:val="00F23D87"/>
    <w:rsid w:val="00F24DDA"/>
    <w:rsid w:val="00F47EB7"/>
    <w:rsid w:val="00F51B13"/>
    <w:rsid w:val="00F7333F"/>
    <w:rsid w:val="00F81A5D"/>
    <w:rsid w:val="00F95C7D"/>
    <w:rsid w:val="00FA1644"/>
    <w:rsid w:val="00FB11CA"/>
    <w:rsid w:val="00FD6C3F"/>
    <w:rsid w:val="00FE0B77"/>
    <w:rsid w:val="00FF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8437A3"/>
  <w15:docId w15:val="{713835C5-5605-4FAC-ACAD-5A4457B1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FA1644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pPr>
      <w:ind w:left="900" w:hanging="900"/>
    </w:p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BodyText"/>
    <w:autoRedefine/>
    <w:rsid w:val="00E777A2"/>
    <w:pPr>
      <w:spacing w:after="1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BodyTextIndent2">
    <w:name w:val="Body Text Indent 2"/>
    <w:basedOn w:val="Normal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table" w:styleId="TableGrid">
    <w:name w:val="Table Grid"/>
    <w:basedOn w:val="TableNormal"/>
    <w:uiPriority w:val="59"/>
    <w:rsid w:val="009F21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1104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104"/>
    <w:rPr>
      <w:rFonts w:ascii="宋体"/>
      <w:snapToGrid w:val="0"/>
      <w:sz w:val="18"/>
      <w:szCs w:val="18"/>
    </w:rPr>
  </w:style>
  <w:style w:type="paragraph" w:styleId="ListParagraph">
    <w:name w:val="List Paragraph"/>
    <w:basedOn w:val="Normal"/>
    <w:uiPriority w:val="34"/>
    <w:qFormat/>
    <w:rsid w:val="00873A62"/>
    <w:pPr>
      <w:ind w:firstLineChars="200" w:firstLine="420"/>
    </w:pPr>
  </w:style>
  <w:style w:type="paragraph" w:styleId="Caption">
    <w:name w:val="caption"/>
    <w:basedOn w:val="Normal"/>
    <w:next w:val="Normal"/>
    <w:uiPriority w:val="35"/>
    <w:unhideWhenUsed/>
    <w:qFormat/>
    <w:rsid w:val="009C34F7"/>
    <w:rPr>
      <w:rFonts w:asciiTheme="majorHAnsi" w:eastAsia="黑体" w:hAnsiTheme="majorHAnsi" w:cstheme="majorBid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5196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96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196F"/>
    <w:rPr>
      <w:rFonts w:ascii="宋体"/>
      <w:snapToGrid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96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96F"/>
    <w:rPr>
      <w:rFonts w:ascii="宋体"/>
      <w:b/>
      <w:bCs/>
      <w:snapToGrid w:val="0"/>
      <w:sz w:val="20"/>
      <w:szCs w:val="20"/>
    </w:rPr>
  </w:style>
  <w:style w:type="paragraph" w:customStyle="1" w:styleId="a">
    <w:name w:val="正文段落"/>
    <w:basedOn w:val="Normal"/>
    <w:qFormat/>
    <w:rsid w:val="00FA1644"/>
    <w:pPr>
      <w:autoSpaceDE w:val="0"/>
      <w:autoSpaceDN w:val="0"/>
      <w:adjustRightInd w:val="0"/>
      <w:spacing w:after="240" w:line="300" w:lineRule="atLeast"/>
      <w:ind w:firstLineChars="200" w:firstLine="200"/>
    </w:pPr>
    <w:rPr>
      <w:rFonts w:ascii="Times New Roman" w:hAnsi="Times New Roman"/>
    </w:rPr>
  </w:style>
  <w:style w:type="paragraph" w:styleId="NoSpacing">
    <w:name w:val="No Spacing"/>
    <w:uiPriority w:val="1"/>
    <w:qFormat/>
    <w:rsid w:val="00FA1644"/>
    <w:pPr>
      <w:widowControl w:val="0"/>
    </w:pPr>
    <w:rPr>
      <w:rFonts w:ascii="宋体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header" Target="header2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jpe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leaper-glass\doc\&#36719;&#20214;&#26500;&#2655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E:\leaper-glass\doc\软件构架文档.dot</Template>
  <TotalTime>28</TotalTime>
  <Pages>16</Pages>
  <Words>889</Words>
  <Characters>5069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5947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Leaper Glass</dc:subject>
  <dc:creator>sharon</dc:creator>
  <cp:keywords/>
  <dc:description/>
  <cp:lastModifiedBy>夏亦谦</cp:lastModifiedBy>
  <cp:revision>35</cp:revision>
  <dcterms:created xsi:type="dcterms:W3CDTF">2015-11-28T09:54:00Z</dcterms:created>
  <dcterms:modified xsi:type="dcterms:W3CDTF">2015-11-28T11:25:00Z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